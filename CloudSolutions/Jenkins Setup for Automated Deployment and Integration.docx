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F67" w:rsidRPr="00913F67" w:rsidRDefault="00913F67">
      <w:pPr>
        <w:pStyle w:val="NoSpacing"/>
        <w:rPr>
          <w:rFonts w:ascii="Cambria" w:eastAsia="Times New Roman" w:hAnsi="Cambria" w:cs="Times New Roman"/>
          <w:sz w:val="72"/>
          <w:szCs w:val="7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0065" cy="802640"/>
                <wp:effectExtent l="0" t="0" r="11430" b="152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065" cy="80264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8E8B4B2" id="Rectangle 2" o:spid="_x0000_s1026" style="position:absolute;margin-left:0;margin-top:0;width:640.95pt;height:63.2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" o:allowincell="f" fillcolor="#4bacc6" strokecolor="#4f81bd">
                <w10:wrap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44810"/>
                <wp:effectExtent l="0" t="0" r="23495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4556536" id="Rectangle 5" o:spid="_x0000_s1026" style="position:absolute;margin-left:0;margin-top:0;width:7.15pt;height:830.3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" o:allowincell="f" strokecolor="#4f81bd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44810"/>
                <wp:effectExtent l="0" t="0" r="2349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0D8865D" id="Rectangle 4" o:spid="_x0000_s1026" style="position:absolute;margin-left:0;margin-top:0;width:7.15pt;height:830.3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" o:allowincell="f" strokecolor="#4f81bd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40065" cy="807720"/>
                <wp:effectExtent l="0" t="0" r="11430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065" cy="8077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AA8F2E3" id="Rectangle 3" o:spid="_x0000_s1026" style="position:absolute;margin-left:0;margin-top:0;width:640.95pt;height:63.6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" o:allowincell="f" fillcolor="#4bacc6" strokecolor="#4f81bd">
                <w10:wrap anchorx="page" anchory="margin"/>
              </v:rect>
            </w:pict>
          </mc:Fallback>
        </mc:AlternateContent>
      </w:r>
    </w:p>
    <w:sdt>
      <w:sdtPr>
        <w:rPr>
          <w:rFonts w:ascii="Cambria" w:eastAsia="Times New Roman" w:hAnsi="Cambria" w:cs="Times New Roman"/>
          <w:sz w:val="72"/>
          <w:szCs w:val="72"/>
        </w:rPr>
        <w:alias w:val="Title"/>
        <w:id w:val="14700071"/>
        <w:placeholder>
          <w:docPart w:val="CB169A92709F4A098513699A27142EA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913F67" w:rsidRPr="00913F67" w:rsidRDefault="009E1750">
          <w:pPr>
            <w:pStyle w:val="NoSpacing"/>
            <w:rPr>
              <w:rFonts w:ascii="Cambria" w:eastAsia="Times New Roman" w:hAnsi="Cambria" w:cs="Times New Roman"/>
              <w:sz w:val="72"/>
              <w:szCs w:val="72"/>
            </w:rPr>
          </w:pPr>
          <w:r>
            <w:rPr>
              <w:rFonts w:ascii="Cambria" w:eastAsia="Times New Roman" w:hAnsi="Cambria" w:cs="Times New Roman"/>
              <w:sz w:val="72"/>
              <w:szCs w:val="72"/>
            </w:rPr>
            <w:t xml:space="preserve">AVF </w:t>
          </w:r>
          <w:r w:rsidR="00973BFB">
            <w:rPr>
              <w:rFonts w:ascii="Cambria" w:eastAsia="Times New Roman" w:hAnsi="Cambria" w:cs="Times New Roman"/>
              <w:sz w:val="72"/>
              <w:szCs w:val="72"/>
            </w:rPr>
            <w:t>Jenkins Setup</w:t>
          </w:r>
          <w:r w:rsidR="009F24C7">
            <w:rPr>
              <w:rFonts w:ascii="Cambria" w:eastAsia="Times New Roman" w:hAnsi="Cambria" w:cs="Times New Roman"/>
              <w:sz w:val="72"/>
              <w:szCs w:val="72"/>
            </w:rPr>
            <w:t xml:space="preserve"> </w:t>
          </w:r>
        </w:p>
      </w:sdtContent>
    </w:sdt>
    <w:sdt>
      <w:sdtPr>
        <w:rPr>
          <w:rFonts w:ascii="Calibri Light" w:eastAsia="Times New Roman" w:hAnsi="Calibri Light" w:cs="Times New Roman"/>
          <w:sz w:val="36"/>
          <w:szCs w:val="36"/>
        </w:rPr>
        <w:alias w:val="Subtitle"/>
        <w:id w:val="14700077"/>
        <w:placeholder>
          <w:docPart w:val="1330CB43E41442EB8F75C2DB08243DD2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913F67" w:rsidRPr="009E1750" w:rsidRDefault="009E1750">
          <w:pPr>
            <w:pStyle w:val="NoSpacing"/>
            <w:rPr>
              <w:rFonts w:ascii="Calibri Light" w:eastAsia="Times New Roman" w:hAnsi="Calibri Light" w:cs="Times New Roman"/>
              <w:sz w:val="36"/>
              <w:szCs w:val="36"/>
            </w:rPr>
          </w:pPr>
          <w:r w:rsidRPr="009E1750">
            <w:rPr>
              <w:rFonts w:ascii="Calibri Light" w:eastAsia="Times New Roman" w:hAnsi="Calibri Light" w:cs="Times New Roman"/>
              <w:sz w:val="36"/>
              <w:szCs w:val="36"/>
            </w:rPr>
            <w:t>Knowledge Transfer Document</w:t>
          </w:r>
        </w:p>
      </w:sdtContent>
    </w:sdt>
    <w:p w:rsidR="00913F67" w:rsidRPr="009E1750" w:rsidRDefault="00913F67">
      <w:pPr>
        <w:pStyle w:val="NoSpacing"/>
        <w:rPr>
          <w:rFonts w:ascii="Cambria" w:eastAsia="Times New Roman" w:hAnsi="Cambria" w:cs="Times New Roman"/>
          <w:sz w:val="36"/>
          <w:szCs w:val="36"/>
        </w:rPr>
      </w:pPr>
    </w:p>
    <w:p w:rsidR="00913F67" w:rsidRPr="009E1750" w:rsidRDefault="00913F67">
      <w:pPr>
        <w:pStyle w:val="NoSpacing"/>
        <w:rPr>
          <w:rFonts w:ascii="Cambria" w:eastAsia="Times New Roman" w:hAnsi="Cambria" w:cs="Times New Roman"/>
          <w:sz w:val="36"/>
          <w:szCs w:val="36"/>
        </w:rPr>
      </w:pPr>
    </w:p>
    <w:sdt>
      <w:sdtPr>
        <w:rPr>
          <w:lang w:val="es-ES"/>
        </w:rPr>
        <w:alias w:val="Date"/>
        <w:id w:val="14700083"/>
        <w:placeholder>
          <w:docPart w:val="CAFF10E360764DE09DF5F8D05BBC286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4-13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913F67" w:rsidRPr="005D3010" w:rsidRDefault="009F24C7">
          <w:pPr>
            <w:pStyle w:val="NoSpacing"/>
            <w:rPr>
              <w:lang w:val="es-ES"/>
            </w:rPr>
          </w:pPr>
          <w:r w:rsidRPr="005D3010">
            <w:rPr>
              <w:lang w:val="es-ES"/>
            </w:rPr>
            <w:t>4/13</w:t>
          </w:r>
          <w:r w:rsidR="00913F67" w:rsidRPr="005D3010">
            <w:rPr>
              <w:lang w:val="es-ES"/>
            </w:rPr>
            <w:t>/2018</w:t>
          </w:r>
        </w:p>
      </w:sdtContent>
    </w:sdt>
    <w:sdt>
      <w:sdtPr>
        <w:rPr>
          <w:sz w:val="32"/>
          <w:szCs w:val="20"/>
          <w:lang w:val="es-ES"/>
        </w:rPr>
        <w:alias w:val="Company"/>
        <w:id w:val="14700089"/>
        <w:placeholder>
          <w:docPart w:val="336A2D965CAF4C5ABC04A5BECA18A54F"/>
        </w:placeholder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913F67" w:rsidRPr="005D3010" w:rsidRDefault="006F7E1C">
          <w:pPr>
            <w:pStyle w:val="NoSpacing"/>
            <w:rPr>
              <w:sz w:val="32"/>
              <w:szCs w:val="20"/>
              <w:lang w:val="es-ES"/>
            </w:rPr>
          </w:pPr>
          <w:r>
            <w:t>[Type the company name]</w:t>
          </w:r>
        </w:p>
      </w:sdtContent>
    </w:sdt>
    <w:sdt>
      <w:sdtPr>
        <w:rPr>
          <w:sz w:val="32"/>
          <w:szCs w:val="20"/>
          <w:lang w:val="fr-FR"/>
        </w:rPr>
        <w:alias w:val="Author"/>
        <w:id w:val="14700094"/>
        <w:placeholder>
          <w:docPart w:val="A6746D0F65BB42649B401A1FA342D2D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913F67" w:rsidRPr="006F7E1C" w:rsidRDefault="009F24C7">
          <w:pPr>
            <w:pStyle w:val="NoSpacing"/>
            <w:rPr>
              <w:sz w:val="32"/>
              <w:szCs w:val="20"/>
              <w:lang w:val="fr-FR"/>
            </w:rPr>
          </w:pPr>
          <w:r w:rsidRPr="006F7E1C">
            <w:rPr>
              <w:sz w:val="32"/>
              <w:szCs w:val="20"/>
              <w:lang w:val="fr-FR"/>
            </w:rPr>
            <w:t>Ajoy Sinha</w:t>
          </w:r>
        </w:p>
      </w:sdtContent>
    </w:sdt>
    <w:p w:rsidR="00913F67" w:rsidRPr="006F7E1C" w:rsidRDefault="00913F67" w:rsidP="00971E69">
      <w:pPr>
        <w:rPr>
          <w:lang w:val="fr-FR"/>
        </w:rPr>
      </w:pPr>
    </w:p>
    <w:p w:rsidR="00DF3FAB" w:rsidRPr="006F7E1C" w:rsidRDefault="00913F67" w:rsidP="00971E69">
      <w:pPr>
        <w:pStyle w:val="Legalnotice"/>
        <w:rPr>
          <w:lang w:val="fr-FR"/>
        </w:rPr>
      </w:pPr>
      <w:r w:rsidRPr="006F7E1C">
        <w:rPr>
          <w:lang w:val="fr-FR"/>
        </w:rPr>
        <w:br w:type="page"/>
      </w:r>
      <w:bookmarkStart w:id="0" w:name="_GoBack"/>
      <w:bookmarkEnd w:id="0"/>
    </w:p>
    <w:p w:rsidR="00DF3FAB" w:rsidRPr="0003344D" w:rsidRDefault="00913F67" w:rsidP="00971E69">
      <w:pPr>
        <w:pStyle w:val="Title"/>
        <w:rPr>
          <w:lang w:val="fr-FR"/>
        </w:rPr>
      </w:pPr>
      <w:r w:rsidRPr="0003344D">
        <w:rPr>
          <w:lang w:val="fr-FR"/>
        </w:rPr>
        <w:lastRenderedPageBreak/>
        <w:t>AVF Setup Document</w:t>
      </w:r>
    </w:p>
    <w:p w:rsidR="00913F67" w:rsidRPr="0003344D" w:rsidRDefault="00913F67" w:rsidP="00971E69">
      <w:pPr>
        <w:pStyle w:val="Titlepageinfo"/>
        <w:rPr>
          <w:lang w:val="fr-FR"/>
        </w:rPr>
      </w:pPr>
    </w:p>
    <w:p w:rsidR="00913F67" w:rsidRPr="0003344D" w:rsidRDefault="00913F67" w:rsidP="00971E69">
      <w:pPr>
        <w:pStyle w:val="Titlepageinfo"/>
        <w:rPr>
          <w:lang w:val="fr-FR"/>
        </w:rPr>
      </w:pPr>
    </w:p>
    <w:p w:rsidR="00913F67" w:rsidRPr="0003344D" w:rsidRDefault="00913F67" w:rsidP="00971E69">
      <w:pPr>
        <w:pStyle w:val="Titlepageinfo"/>
        <w:rPr>
          <w:lang w:val="fr-FR"/>
        </w:rPr>
      </w:pPr>
    </w:p>
    <w:p w:rsidR="00913F67" w:rsidRPr="00041013" w:rsidRDefault="00BC4CC5" w:rsidP="00971E69">
      <w:pPr>
        <w:pStyle w:val="Titlepageinfo"/>
        <w:rPr>
          <w:lang w:val="fr-FR"/>
        </w:rPr>
      </w:pPr>
      <w:r w:rsidRPr="00041013">
        <w:rPr>
          <w:lang w:val="fr-FR"/>
        </w:rPr>
        <w:t xml:space="preserve">Document </w:t>
      </w:r>
      <w:proofErr w:type="gramStart"/>
      <w:r w:rsidRPr="00041013">
        <w:rPr>
          <w:lang w:val="fr-FR"/>
        </w:rPr>
        <w:t>identifier:</w:t>
      </w:r>
      <w:proofErr w:type="gramEnd"/>
    </w:p>
    <w:p w:rsidR="00913F67" w:rsidRPr="00041013" w:rsidRDefault="00913F67" w:rsidP="00971E69">
      <w:pPr>
        <w:pStyle w:val="Titlepageinfo"/>
        <w:rPr>
          <w:lang w:val="fr-FR"/>
        </w:rPr>
      </w:pPr>
    </w:p>
    <w:p w:rsidR="00DF3FAB" w:rsidRPr="006F7E1C" w:rsidRDefault="00BC4CC5" w:rsidP="00971E69">
      <w:pPr>
        <w:pStyle w:val="Titlepageinfo"/>
        <w:rPr>
          <w:lang w:val="fr-FR"/>
        </w:rPr>
      </w:pPr>
      <w:proofErr w:type="gramStart"/>
      <w:r w:rsidRPr="006F7E1C">
        <w:rPr>
          <w:lang w:val="fr-FR"/>
        </w:rPr>
        <w:t>Location:</w:t>
      </w:r>
      <w:proofErr w:type="gramEnd"/>
    </w:p>
    <w:p w:rsidR="00913F67" w:rsidRPr="006F7E1C" w:rsidRDefault="00913F67" w:rsidP="00971E69">
      <w:pPr>
        <w:pStyle w:val="Titlepageinfo"/>
        <w:rPr>
          <w:lang w:val="fr-FR"/>
        </w:rPr>
      </w:pPr>
    </w:p>
    <w:p w:rsidR="00DF3FAB" w:rsidRPr="0003344D" w:rsidRDefault="00BC4CC5" w:rsidP="00971E69">
      <w:pPr>
        <w:pStyle w:val="Titlepageinfo"/>
      </w:pPr>
      <w:r w:rsidRPr="0003344D">
        <w:t>Editor:</w:t>
      </w:r>
    </w:p>
    <w:p w:rsidR="00913F67" w:rsidRPr="0003344D" w:rsidRDefault="00913F67" w:rsidP="00971E69">
      <w:pPr>
        <w:pStyle w:val="Titlepageinfo"/>
      </w:pPr>
    </w:p>
    <w:p w:rsidR="00DF3FAB" w:rsidRPr="0003344D" w:rsidRDefault="00BC4CC5" w:rsidP="00971E69">
      <w:pPr>
        <w:pStyle w:val="Titlepageinfo"/>
      </w:pPr>
      <w:r w:rsidRPr="0003344D">
        <w:t>Contributors:</w:t>
      </w:r>
    </w:p>
    <w:p w:rsidR="00913F67" w:rsidRPr="0003344D" w:rsidRDefault="00913F67" w:rsidP="00971E69">
      <w:pPr>
        <w:pStyle w:val="Titlepageinfo"/>
      </w:pPr>
    </w:p>
    <w:p w:rsidR="00DF3FAB" w:rsidRDefault="00BC4CC5" w:rsidP="00971E69">
      <w:pPr>
        <w:pStyle w:val="Titlepageinfo"/>
      </w:pPr>
      <w:r>
        <w:t>Abstract:</w:t>
      </w:r>
    </w:p>
    <w:p w:rsidR="00913F67" w:rsidRDefault="00913F67" w:rsidP="00971E69">
      <w:pPr>
        <w:pStyle w:val="Titlepageinfo"/>
      </w:pPr>
    </w:p>
    <w:p w:rsidR="00DF3FAB" w:rsidRDefault="00BC4CC5" w:rsidP="00971E69">
      <w:pPr>
        <w:pStyle w:val="Titlepageinfo"/>
      </w:pPr>
      <w:r>
        <w:t>Status:</w:t>
      </w:r>
    </w:p>
    <w:p w:rsidR="00DF3FAB" w:rsidRDefault="00BC4CC5" w:rsidP="00971E69">
      <w:pPr>
        <w:pStyle w:val="Subtitle"/>
      </w:pPr>
      <w:r>
        <w:br w:type="page"/>
      </w:r>
      <w:r>
        <w:lastRenderedPageBreak/>
        <w:t>Table of Contents</w:t>
      </w:r>
    </w:p>
    <w:p w:rsidR="007B713F" w:rsidRPr="007B713F" w:rsidRDefault="00BC4CC5">
      <w:pPr>
        <w:pStyle w:val="TOC1"/>
        <w:rPr>
          <w:rFonts w:ascii="Segoe UI" w:eastAsiaTheme="minorEastAsia" w:hAnsi="Segoe UI" w:cs="Segoe UI"/>
          <w:noProof/>
          <w:szCs w:val="20"/>
        </w:rPr>
      </w:pPr>
      <w:r w:rsidRPr="007B713F">
        <w:rPr>
          <w:rFonts w:ascii="Segoe UI" w:hAnsi="Segoe UI" w:cs="Segoe UI"/>
          <w:szCs w:val="20"/>
        </w:rPr>
        <w:fldChar w:fldCharType="begin"/>
      </w:r>
      <w:r w:rsidRPr="007B713F">
        <w:rPr>
          <w:rFonts w:ascii="Segoe UI" w:hAnsi="Segoe UI" w:cs="Segoe UI"/>
          <w:szCs w:val="20"/>
        </w:rPr>
        <w:instrText xml:space="preserve"> TOC \o "1-3" \h \z </w:instrText>
      </w:r>
      <w:r w:rsidRPr="007B713F">
        <w:rPr>
          <w:rFonts w:ascii="Segoe UI" w:hAnsi="Segoe UI" w:cs="Segoe UI"/>
          <w:szCs w:val="20"/>
        </w:rPr>
        <w:fldChar w:fldCharType="separate"/>
      </w:r>
      <w:hyperlink w:anchor="_Toc511664412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1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Introduction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_Toc511664412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4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13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1.1 Terminology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_Toc511664413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4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1"/>
        <w:rPr>
          <w:rFonts w:ascii="Segoe UI" w:eastAsiaTheme="minorEastAsia" w:hAnsi="Segoe UI" w:cs="Segoe UI"/>
          <w:noProof/>
          <w:szCs w:val="20"/>
        </w:rPr>
      </w:pPr>
      <w:hyperlink w:anchor="_Toc511664414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2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Jenkins Setup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_Toc511664414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15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2.1 Setup Jenkins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_Toc511664415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16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Login into AMI instance using Putty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_Toc511664416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17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Run all command using sudo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_Toc511664417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18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Run yum update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_Toc511664418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19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Get Jenkins repository using below command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_Toc511664419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0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Get Jenkins repository key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_Toc511664420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1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Install jenkins package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_Toc511664421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2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Start Jenkins and register it as service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_Toc511664422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3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Open your browser and navigate to http://IP:8080. You will see Jenkins dashboard.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_Toc511664423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4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You will find the initialAdminPassword under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_Toc511664424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5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/var/lib/jenkins/secrets/initialAdminPassword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_Toc511664425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6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Open the file and copy the password and pest it under Administrator Password field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_Toc511664426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7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Select continue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_Toc511664427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8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2.2 Setup User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_Toc511664428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29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Login into Jenkins using admin userid and password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_Toc511664429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0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Follow this path Manage Jenkins &gt; Manage Users &gt; Create User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_Toc511664430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1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Add user details and save the user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_Toc511664431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2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Add user name and password to login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_Toc511664432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6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3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2.3 Setup Plugins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_Toc511664433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4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Login into Jenkins using admin userid and password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_Toc511664434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5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Follow this path Manage Jenkins &gt; Manage Plugins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_Toc511664435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6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Search plugin using filter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_Toc511664436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7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Check necessary plugins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_Toc511664437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8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Click “install Without Restart”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_Toc511664438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3"/>
        <w:tabs>
          <w:tab w:val="left" w:pos="960"/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39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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List of Plugin to be installed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_Toc511664439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40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2.4 Setup Distributed Build (Master Slave) Configuration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_Toc511664440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9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1"/>
        <w:rPr>
          <w:rFonts w:ascii="Segoe UI" w:eastAsiaTheme="minorEastAsia" w:hAnsi="Segoe UI" w:cs="Segoe UI"/>
          <w:noProof/>
          <w:szCs w:val="20"/>
        </w:rPr>
      </w:pPr>
      <w:hyperlink w:anchor="_Toc511664441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3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Create AVF Application Project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_Toc511664441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15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42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3.1 Create Project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_Toc511664442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15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1"/>
        <w:rPr>
          <w:rFonts w:ascii="Segoe UI" w:eastAsiaTheme="minorEastAsia" w:hAnsi="Segoe UI" w:cs="Segoe UI"/>
          <w:noProof/>
          <w:szCs w:val="20"/>
        </w:rPr>
      </w:pPr>
      <w:hyperlink w:anchor="_Toc511664443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4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Create AVF Integration Test Project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_Toc511664443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17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44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4.1 Create Project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_Toc511664444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17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1"/>
        <w:rPr>
          <w:rFonts w:ascii="Segoe UI" w:eastAsiaTheme="minorEastAsia" w:hAnsi="Segoe UI" w:cs="Segoe UI"/>
          <w:noProof/>
          <w:szCs w:val="20"/>
        </w:rPr>
      </w:pPr>
      <w:hyperlink w:anchor="_Toc511664445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5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Build Projects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_Toc511664445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18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46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5.1 Build AVF Application Project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_Toc511664446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18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47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5.2 Build AVF Integration Test Project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_Toc511664447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19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48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5.3 See Test Result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_Toc511664448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20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1"/>
        <w:rPr>
          <w:rFonts w:ascii="Segoe UI" w:eastAsiaTheme="minorEastAsia" w:hAnsi="Segoe UI" w:cs="Segoe UI"/>
          <w:noProof/>
          <w:szCs w:val="20"/>
        </w:rPr>
      </w:pPr>
      <w:hyperlink w:anchor="_Toc511664449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6</w:t>
        </w:r>
        <w:r w:rsidR="007B713F" w:rsidRPr="007B713F">
          <w:rPr>
            <w:rFonts w:ascii="Segoe UI" w:eastAsiaTheme="minorEastAsia" w:hAnsi="Segoe UI" w:cs="Segoe UI"/>
            <w:noProof/>
            <w:szCs w:val="20"/>
          </w:rPr>
          <w:tab/>
        </w:r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References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_Toc511664449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21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2"/>
        <w:tabs>
          <w:tab w:val="right" w:leader="dot" w:pos="8630"/>
        </w:tabs>
        <w:rPr>
          <w:rFonts w:ascii="Segoe UI" w:eastAsiaTheme="minorEastAsia" w:hAnsi="Segoe UI" w:cs="Segoe UI"/>
          <w:noProof/>
          <w:szCs w:val="20"/>
        </w:rPr>
      </w:pPr>
      <w:hyperlink w:anchor="_Toc511664450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6.1 Normative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_Toc511664450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21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7B713F" w:rsidRPr="007B713F" w:rsidRDefault="006F7E1C">
      <w:pPr>
        <w:pStyle w:val="TOC1"/>
        <w:rPr>
          <w:rFonts w:ascii="Segoe UI" w:eastAsiaTheme="minorEastAsia" w:hAnsi="Segoe UI" w:cs="Segoe UI"/>
          <w:noProof/>
          <w:szCs w:val="20"/>
        </w:rPr>
      </w:pPr>
      <w:hyperlink w:anchor="_Toc511664451" w:history="1">
        <w:r w:rsidR="007B713F" w:rsidRPr="007B713F">
          <w:rPr>
            <w:rStyle w:val="Hyperlink"/>
            <w:rFonts w:ascii="Segoe UI" w:hAnsi="Segoe UI" w:cs="Segoe UI"/>
            <w:noProof/>
            <w:szCs w:val="20"/>
          </w:rPr>
          <w:t>Appendix A.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ab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begin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instrText xml:space="preserve"> PAGEREF _Toc511664451 \h </w:instrTex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separate"/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t>22</w:t>
        </w:r>
        <w:r w:rsidR="007B713F" w:rsidRPr="007B713F">
          <w:rPr>
            <w:rFonts w:ascii="Segoe UI" w:hAnsi="Segoe UI" w:cs="Segoe UI"/>
            <w:noProof/>
            <w:webHidden/>
            <w:szCs w:val="20"/>
          </w:rPr>
          <w:fldChar w:fldCharType="end"/>
        </w:r>
      </w:hyperlink>
    </w:p>
    <w:p w:rsidR="00DF3FAB" w:rsidRDefault="00BC4CC5" w:rsidP="00971E69">
      <w:pPr>
        <w:pStyle w:val="Legalnotice"/>
      </w:pPr>
      <w:r w:rsidRPr="007B713F">
        <w:rPr>
          <w:rFonts w:ascii="Segoe UI" w:hAnsi="Segoe UI" w:cs="Segoe UI"/>
          <w:szCs w:val="20"/>
        </w:rPr>
        <w:fldChar w:fldCharType="end"/>
      </w:r>
    </w:p>
    <w:p w:rsidR="00DF3FAB" w:rsidRDefault="00BC4CC5" w:rsidP="00971E69">
      <w:pPr>
        <w:pStyle w:val="Heading1"/>
      </w:pPr>
      <w:bookmarkStart w:id="1" w:name="_Toc511664412"/>
      <w:r>
        <w:lastRenderedPageBreak/>
        <w:t>Introduction</w:t>
      </w:r>
      <w:bookmarkEnd w:id="1"/>
    </w:p>
    <w:p w:rsidR="00DF3FAB" w:rsidRDefault="00BC4CC5" w:rsidP="00971E69">
      <w:pPr>
        <w:pStyle w:val="Heading2"/>
      </w:pPr>
      <w:bookmarkStart w:id="2" w:name="_Toc511664413"/>
      <w:r>
        <w:t>Terminology</w:t>
      </w:r>
      <w:bookmarkEnd w:id="2"/>
    </w:p>
    <w:p w:rsidR="00DF3FAB" w:rsidRPr="009F24C7" w:rsidRDefault="00803C3A" w:rsidP="00971E69">
      <w:pPr>
        <w:pStyle w:val="Heading1"/>
      </w:pPr>
      <w:bookmarkStart w:id="3" w:name="_Toc511664414"/>
      <w:r>
        <w:lastRenderedPageBreak/>
        <w:t>Jenkins</w:t>
      </w:r>
      <w:r w:rsidR="009F24C7" w:rsidRPr="009F24C7">
        <w:t xml:space="preserve"> Setup</w:t>
      </w:r>
      <w:bookmarkEnd w:id="3"/>
    </w:p>
    <w:p w:rsidR="00DF3FAB" w:rsidRDefault="00803C3A" w:rsidP="00971E69">
      <w:pPr>
        <w:pStyle w:val="Heading2"/>
      </w:pPr>
      <w:bookmarkStart w:id="4" w:name="_Toc511664415"/>
      <w:r>
        <w:t>Setup Jenkins</w:t>
      </w:r>
      <w:bookmarkEnd w:id="4"/>
    </w:p>
    <w:p w:rsidR="00247ED4" w:rsidRPr="00971E69" w:rsidRDefault="00247ED4" w:rsidP="00971E69">
      <w:pPr>
        <w:pStyle w:val="ListParagraph"/>
        <w:numPr>
          <w:ilvl w:val="0"/>
          <w:numId w:val="22"/>
        </w:numPr>
        <w:rPr>
          <w:rStyle w:val="SubtleEmphasis"/>
          <w:i w:val="0"/>
          <w:color w:val="31849B" w:themeColor="accent5" w:themeShade="BF"/>
        </w:rPr>
      </w:pPr>
      <w:r w:rsidRPr="00971E69">
        <w:rPr>
          <w:rStyle w:val="SubtleEmphasis"/>
          <w:i w:val="0"/>
          <w:color w:val="31849B" w:themeColor="accent5" w:themeShade="BF"/>
        </w:rPr>
        <w:t>Launch an Amazon Linux instance using Amazon Linux AMI (use console to login and start the instance)</w:t>
      </w:r>
    </w:p>
    <w:p w:rsidR="00247ED4" w:rsidRDefault="00247ED4" w:rsidP="00971E69">
      <w:pPr>
        <w:pStyle w:val="Heading3"/>
      </w:pPr>
      <w:bookmarkStart w:id="5" w:name="_Toc511664416"/>
      <w:r>
        <w:t>Login into AMI instance using Putty</w:t>
      </w:r>
      <w:bookmarkEnd w:id="5"/>
    </w:p>
    <w:p w:rsidR="00247ED4" w:rsidRDefault="00247ED4" w:rsidP="00971E69">
      <w:pPr>
        <w:pStyle w:val="Heading3"/>
      </w:pPr>
      <w:bookmarkStart w:id="6" w:name="_Toc511664417"/>
      <w:r>
        <w:t xml:space="preserve">Run all command using </w:t>
      </w:r>
      <w:proofErr w:type="spellStart"/>
      <w:r w:rsidRPr="00247ED4">
        <w:t>sudo</w:t>
      </w:r>
      <w:bookmarkEnd w:id="6"/>
      <w:proofErr w:type="spellEnd"/>
    </w:p>
    <w:p w:rsidR="00247ED4" w:rsidRDefault="00247ED4" w:rsidP="00971E69">
      <w:pPr>
        <w:pStyle w:val="Heading3"/>
      </w:pPr>
      <w:bookmarkStart w:id="7" w:name="_Toc511664418"/>
      <w:r>
        <w:t xml:space="preserve">Run </w:t>
      </w:r>
      <w:r w:rsidRPr="00247ED4">
        <w:t>yum update</w:t>
      </w:r>
      <w:bookmarkEnd w:id="7"/>
    </w:p>
    <w:p w:rsidR="00247ED4" w:rsidRPr="00247ED4" w:rsidRDefault="00247ED4" w:rsidP="00971E69">
      <w:pPr>
        <w:pStyle w:val="Heading3"/>
      </w:pPr>
      <w:bookmarkStart w:id="8" w:name="_Toc511664419"/>
      <w:r w:rsidRPr="00247ED4">
        <w:t>Get Jenkins repository using below command</w:t>
      </w:r>
      <w:bookmarkEnd w:id="8"/>
    </w:p>
    <w:p w:rsidR="00247ED4" w:rsidRPr="00247ED4" w:rsidRDefault="00247ED4" w:rsidP="00971E69">
      <w:pPr>
        <w:pStyle w:val="HTMLPreformatted"/>
      </w:pPr>
      <w:proofErr w:type="spellStart"/>
      <w:r w:rsidRPr="00247ED4">
        <w:t>sudo</w:t>
      </w:r>
      <w:proofErr w:type="spellEnd"/>
      <w:r w:rsidRPr="00247ED4">
        <w:t xml:space="preserve"> </w:t>
      </w:r>
      <w:proofErr w:type="spellStart"/>
      <w:r w:rsidRPr="00247ED4">
        <w:t>wget</w:t>
      </w:r>
      <w:proofErr w:type="spellEnd"/>
      <w:r w:rsidRPr="00247ED4">
        <w:t xml:space="preserve"> -O /</w:t>
      </w:r>
      <w:proofErr w:type="spellStart"/>
      <w:r w:rsidRPr="00247ED4">
        <w:t>etc</w:t>
      </w:r>
      <w:proofErr w:type="spellEnd"/>
      <w:r w:rsidRPr="00247ED4">
        <w:t>/</w:t>
      </w:r>
      <w:proofErr w:type="spellStart"/>
      <w:r w:rsidRPr="00247ED4">
        <w:t>yum.repos.d</w:t>
      </w:r>
      <w:proofErr w:type="spellEnd"/>
      <w:r w:rsidRPr="00247ED4">
        <w:t>/</w:t>
      </w:r>
      <w:proofErr w:type="spellStart"/>
      <w:r w:rsidRPr="00247ED4">
        <w:t>jenkins.repo</w:t>
      </w:r>
      <w:proofErr w:type="spellEnd"/>
      <w:r w:rsidRPr="00247ED4">
        <w:t xml:space="preserve"> </w:t>
      </w:r>
      <w:hyperlink r:id="rId8" w:history="1">
        <w:r w:rsidRPr="00247ED4">
          <w:rPr>
            <w:rStyle w:val="Hyperlink"/>
            <w:color w:val="31849B" w:themeColor="accent5" w:themeShade="BF"/>
            <w:sz w:val="16"/>
          </w:rPr>
          <w:t>http://pkg.jenkins-ci.org/redhat-stable/jenkins.repo</w:t>
        </w:r>
      </w:hyperlink>
    </w:p>
    <w:p w:rsidR="00247ED4" w:rsidRDefault="00400A2C" w:rsidP="00971E69">
      <w:pPr>
        <w:pStyle w:val="Heading3"/>
      </w:pPr>
      <w:bookmarkStart w:id="9" w:name="_Toc511664420"/>
      <w:r w:rsidRPr="00400A2C">
        <w:t>Get Jenkins repository key</w:t>
      </w:r>
      <w:bookmarkEnd w:id="9"/>
    </w:p>
    <w:p w:rsidR="00400A2C" w:rsidRPr="00400A2C" w:rsidRDefault="00400A2C" w:rsidP="00971E69">
      <w:pPr>
        <w:pStyle w:val="HTMLPreformatted"/>
        <w:rPr>
          <w:rFonts w:ascii="Arial" w:eastAsia="Times New Roman" w:hAnsi="Arial" w:cs="Arial"/>
          <w:bCs/>
          <w:iCs/>
          <w:color w:val="31849B" w:themeColor="accent5" w:themeShade="BF"/>
          <w:kern w:val="32"/>
          <w:szCs w:val="26"/>
          <w:lang w:val="es-ES"/>
        </w:rPr>
      </w:pPr>
      <w:r w:rsidRPr="00400A2C">
        <w:rPr>
          <w:rFonts w:ascii="Arial" w:eastAsia="Times New Roman" w:hAnsi="Arial" w:cs="Arial"/>
          <w:bCs/>
          <w:iCs/>
          <w:color w:val="31849B" w:themeColor="accent5" w:themeShade="BF"/>
          <w:kern w:val="32"/>
          <w:szCs w:val="26"/>
          <w:lang w:val="es-ES"/>
        </w:rPr>
        <w:t>sudo rpm --</w:t>
      </w:r>
      <w:proofErr w:type="spellStart"/>
      <w:r w:rsidRPr="00400A2C">
        <w:rPr>
          <w:rFonts w:ascii="Arial" w:eastAsia="Times New Roman" w:hAnsi="Arial" w:cs="Arial"/>
          <w:bCs/>
          <w:iCs/>
          <w:color w:val="31849B" w:themeColor="accent5" w:themeShade="BF"/>
          <w:kern w:val="32"/>
          <w:szCs w:val="26"/>
          <w:lang w:val="es-ES"/>
        </w:rPr>
        <w:t>import</w:t>
      </w:r>
      <w:proofErr w:type="spellEnd"/>
      <w:r w:rsidRPr="00400A2C">
        <w:rPr>
          <w:rFonts w:ascii="Arial" w:eastAsia="Times New Roman" w:hAnsi="Arial" w:cs="Arial"/>
          <w:bCs/>
          <w:iCs/>
          <w:color w:val="31849B" w:themeColor="accent5" w:themeShade="BF"/>
          <w:kern w:val="32"/>
          <w:szCs w:val="26"/>
          <w:lang w:val="es-ES"/>
        </w:rPr>
        <w:t xml:space="preserve"> </w:t>
      </w:r>
      <w:hyperlink r:id="rId9" w:tgtFrame="_blank" w:history="1">
        <w:r w:rsidRPr="00400A2C">
          <w:rPr>
            <w:rFonts w:ascii="Arial" w:eastAsia="Times New Roman" w:hAnsi="Arial" w:cs="Arial"/>
            <w:bCs/>
            <w:iCs/>
            <w:color w:val="31849B" w:themeColor="accent5" w:themeShade="BF"/>
            <w:kern w:val="32"/>
            <w:szCs w:val="26"/>
            <w:lang w:val="es-ES"/>
          </w:rPr>
          <w:t>http://pkg.jenkins-ci.org/redhat-stable/jenkins-ci.org.key</w:t>
        </w:r>
      </w:hyperlink>
    </w:p>
    <w:p w:rsidR="00400A2C" w:rsidRDefault="00400A2C" w:rsidP="00971E69">
      <w:pPr>
        <w:pStyle w:val="Heading3"/>
      </w:pPr>
      <w:bookmarkStart w:id="10" w:name="_Toc511664421"/>
      <w:r w:rsidRPr="00400A2C">
        <w:t xml:space="preserve">Install </w:t>
      </w:r>
      <w:proofErr w:type="spellStart"/>
      <w:r w:rsidRPr="00400A2C">
        <w:t>jenkins</w:t>
      </w:r>
      <w:proofErr w:type="spellEnd"/>
      <w:r w:rsidRPr="00400A2C">
        <w:t xml:space="preserve"> package</w:t>
      </w:r>
      <w:bookmarkEnd w:id="10"/>
    </w:p>
    <w:p w:rsidR="00400A2C" w:rsidRPr="00400A2C" w:rsidRDefault="00400A2C" w:rsidP="00971E69">
      <w:pPr>
        <w:pStyle w:val="HTMLPreformatted"/>
        <w:rPr>
          <w:rFonts w:ascii="Courier New" w:hAnsi="Courier New" w:cs="Courier New"/>
          <w:color w:val="333333"/>
        </w:rPr>
      </w:pPr>
      <w:r>
        <w:tab/>
        <w:t xml:space="preserve">         </w:t>
      </w:r>
      <w:r>
        <w:rPr>
          <w:lang w:val="es-ES"/>
        </w:rPr>
        <w:t>s</w:t>
      </w:r>
      <w:r w:rsidRPr="00400A2C">
        <w:rPr>
          <w:lang w:val="es-ES"/>
        </w:rPr>
        <w:t xml:space="preserve">udo </w:t>
      </w:r>
      <w:proofErr w:type="spellStart"/>
      <w:r w:rsidRPr="00400A2C">
        <w:rPr>
          <w:lang w:val="es-ES"/>
        </w:rPr>
        <w:t>yum</w:t>
      </w:r>
      <w:proofErr w:type="spellEnd"/>
      <w:r w:rsidRPr="00400A2C">
        <w:rPr>
          <w:lang w:val="es-ES"/>
        </w:rPr>
        <w:t xml:space="preserve"> </w:t>
      </w:r>
      <w:proofErr w:type="spellStart"/>
      <w:r w:rsidRPr="00400A2C">
        <w:rPr>
          <w:lang w:val="es-ES"/>
        </w:rPr>
        <w:t>install</w:t>
      </w:r>
      <w:proofErr w:type="spellEnd"/>
      <w:r w:rsidRPr="00400A2C">
        <w:rPr>
          <w:lang w:val="es-ES"/>
        </w:rPr>
        <w:t xml:space="preserve"> </w:t>
      </w:r>
      <w:proofErr w:type="spellStart"/>
      <w:r w:rsidRPr="00400A2C">
        <w:rPr>
          <w:lang w:val="es-ES"/>
        </w:rPr>
        <w:t>jenkins</w:t>
      </w:r>
      <w:proofErr w:type="spellEnd"/>
    </w:p>
    <w:p w:rsidR="00400A2C" w:rsidRDefault="00400A2C" w:rsidP="00971E69">
      <w:pPr>
        <w:pStyle w:val="Heading3"/>
      </w:pPr>
      <w:bookmarkStart w:id="11" w:name="_Toc511664422"/>
      <w:r>
        <w:t>Start Jenkins and register it as service</w:t>
      </w:r>
      <w:bookmarkEnd w:id="11"/>
      <w:r>
        <w:t xml:space="preserve"> </w:t>
      </w:r>
    </w:p>
    <w:p w:rsidR="00400A2C" w:rsidRPr="005D3010" w:rsidRDefault="00400A2C" w:rsidP="00971E69">
      <w:r>
        <w:rPr>
          <w:rFonts w:ascii="Courier New" w:hAnsi="Courier New" w:cs="Courier New"/>
          <w:color w:val="333333"/>
          <w:szCs w:val="20"/>
        </w:rPr>
        <w:tab/>
        <w:t xml:space="preserve">    </w:t>
      </w:r>
      <w:proofErr w:type="spellStart"/>
      <w:r w:rsidRPr="005D3010">
        <w:t>sudo</w:t>
      </w:r>
      <w:proofErr w:type="spellEnd"/>
      <w:r w:rsidRPr="005D3010">
        <w:t xml:space="preserve"> service </w:t>
      </w:r>
      <w:proofErr w:type="spellStart"/>
      <w:r w:rsidRPr="005D3010">
        <w:t>jenkins</w:t>
      </w:r>
      <w:proofErr w:type="spellEnd"/>
      <w:r w:rsidRPr="005D3010">
        <w:t xml:space="preserve"> start</w:t>
      </w:r>
    </w:p>
    <w:p w:rsidR="00400A2C" w:rsidRPr="00400A2C" w:rsidRDefault="00400A2C" w:rsidP="00971E69">
      <w:r>
        <w:rPr>
          <w:rFonts w:ascii="Courier New" w:hAnsi="Courier New" w:cs="Courier New"/>
          <w:color w:val="333333"/>
          <w:szCs w:val="20"/>
        </w:rPr>
        <w:tab/>
        <w:t xml:space="preserve">    </w:t>
      </w:r>
      <w:proofErr w:type="spellStart"/>
      <w:r w:rsidRPr="00400A2C">
        <w:t>sudo</w:t>
      </w:r>
      <w:proofErr w:type="spellEnd"/>
      <w:r w:rsidRPr="00400A2C">
        <w:t xml:space="preserve"> </w:t>
      </w:r>
      <w:proofErr w:type="spellStart"/>
      <w:r w:rsidRPr="00400A2C">
        <w:t>chkconfig</w:t>
      </w:r>
      <w:proofErr w:type="spellEnd"/>
      <w:r w:rsidRPr="00400A2C">
        <w:t xml:space="preserve"> </w:t>
      </w:r>
      <w:proofErr w:type="spellStart"/>
      <w:r w:rsidRPr="00400A2C">
        <w:t>jenkins</w:t>
      </w:r>
      <w:proofErr w:type="spellEnd"/>
      <w:r w:rsidRPr="00400A2C">
        <w:t xml:space="preserve"> on</w:t>
      </w:r>
    </w:p>
    <w:p w:rsidR="00400A2C" w:rsidRPr="00400A2C" w:rsidRDefault="00400A2C" w:rsidP="00971E69"/>
    <w:p w:rsidR="00400A2C" w:rsidRPr="00400A2C" w:rsidRDefault="00400A2C" w:rsidP="00971E69">
      <w:pPr>
        <w:pStyle w:val="Heading3"/>
      </w:pPr>
      <w:bookmarkStart w:id="12" w:name="_Toc511664423"/>
      <w:r w:rsidRPr="00400A2C">
        <w:lastRenderedPageBreak/>
        <w:t>Open your browser and navigate to</w:t>
      </w:r>
      <w:r>
        <w:t xml:space="preserve"> http://IP:8080. You will see J</w:t>
      </w:r>
      <w:r w:rsidRPr="00400A2C">
        <w:t>enkins dashboard.</w:t>
      </w:r>
      <w:bookmarkEnd w:id="12"/>
    </w:p>
    <w:p w:rsidR="00247ED4" w:rsidRDefault="00595AD2" w:rsidP="00971E69">
      <w:r>
        <w:rPr>
          <w:noProof/>
        </w:rPr>
        <w:drawing>
          <wp:inline distT="0" distB="0" distL="0" distR="0" wp14:anchorId="4CFF9B3E" wp14:editId="04F36D5F">
            <wp:extent cx="4810125" cy="20292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D2" w:rsidRDefault="00595AD2" w:rsidP="00971E69">
      <w:pPr>
        <w:pStyle w:val="Heading3"/>
      </w:pPr>
      <w:bookmarkStart w:id="13" w:name="_Toc511664424"/>
      <w:r>
        <w:t xml:space="preserve">You will find the </w:t>
      </w:r>
      <w:proofErr w:type="spellStart"/>
      <w:r>
        <w:t>initialAdminPassword</w:t>
      </w:r>
      <w:proofErr w:type="spellEnd"/>
      <w:r>
        <w:t xml:space="preserve"> under</w:t>
      </w:r>
      <w:bookmarkEnd w:id="13"/>
      <w:r>
        <w:t xml:space="preserve"> </w:t>
      </w:r>
    </w:p>
    <w:p w:rsidR="00595AD2" w:rsidRDefault="00595AD2" w:rsidP="00971E69">
      <w:pPr>
        <w:pStyle w:val="Heading3"/>
      </w:pPr>
      <w:bookmarkStart w:id="14" w:name="_Toc511664425"/>
      <w:r w:rsidRPr="00595AD2">
        <w:t>/</w:t>
      </w:r>
      <w:proofErr w:type="spellStart"/>
      <w:r w:rsidRPr="00595AD2">
        <w:t>var</w:t>
      </w:r>
      <w:proofErr w:type="spellEnd"/>
      <w:r w:rsidRPr="00595AD2">
        <w:t>/lib/</w:t>
      </w:r>
      <w:proofErr w:type="spellStart"/>
      <w:r w:rsidRPr="00595AD2">
        <w:t>jenkins</w:t>
      </w:r>
      <w:proofErr w:type="spellEnd"/>
      <w:r w:rsidRPr="00595AD2">
        <w:t>/secrets/</w:t>
      </w:r>
      <w:proofErr w:type="spellStart"/>
      <w:r w:rsidRPr="00595AD2">
        <w:t>initialAdminPassword</w:t>
      </w:r>
      <w:bookmarkEnd w:id="14"/>
      <w:proofErr w:type="spellEnd"/>
    </w:p>
    <w:p w:rsidR="00595AD2" w:rsidRDefault="00595AD2" w:rsidP="00971E69"/>
    <w:p w:rsidR="00595AD2" w:rsidRPr="00595AD2" w:rsidRDefault="00595AD2" w:rsidP="00971E69">
      <w:pPr>
        <w:pStyle w:val="Heading3"/>
      </w:pPr>
      <w:bookmarkStart w:id="15" w:name="_Toc511664426"/>
      <w:r>
        <w:t>Open the file and copy the password and pest it under Administrator Password field</w:t>
      </w:r>
      <w:bookmarkEnd w:id="15"/>
    </w:p>
    <w:p w:rsidR="00595AD2" w:rsidRDefault="00595AD2" w:rsidP="00971E69">
      <w:pPr>
        <w:pStyle w:val="Heading3"/>
      </w:pPr>
      <w:bookmarkStart w:id="16" w:name="_Toc511664427"/>
      <w:r>
        <w:t>Select continue</w:t>
      </w:r>
      <w:bookmarkEnd w:id="16"/>
      <w:r>
        <w:t xml:space="preserve"> </w:t>
      </w:r>
    </w:p>
    <w:p w:rsidR="00247ED4" w:rsidRPr="00400A2C" w:rsidRDefault="00247ED4" w:rsidP="00971E69"/>
    <w:p w:rsidR="009F24C7" w:rsidRDefault="00803C3A" w:rsidP="00971E69">
      <w:pPr>
        <w:pStyle w:val="Heading2"/>
      </w:pPr>
      <w:bookmarkStart w:id="17" w:name="_Toc511664428"/>
      <w:r>
        <w:t>Setup User</w:t>
      </w:r>
      <w:bookmarkEnd w:id="17"/>
    </w:p>
    <w:p w:rsidR="00A97268" w:rsidRDefault="00A97268" w:rsidP="00971E69"/>
    <w:p w:rsidR="00A97268" w:rsidRDefault="00A97268" w:rsidP="00971E69">
      <w:pPr>
        <w:pStyle w:val="Heading3"/>
      </w:pPr>
      <w:bookmarkStart w:id="18" w:name="_Toc511664429"/>
      <w:r>
        <w:t xml:space="preserve">Login into Jenkins using admin </w:t>
      </w:r>
      <w:proofErr w:type="spellStart"/>
      <w:r>
        <w:t>userid</w:t>
      </w:r>
      <w:proofErr w:type="spellEnd"/>
      <w:r>
        <w:t xml:space="preserve"> and password</w:t>
      </w:r>
      <w:bookmarkEnd w:id="18"/>
    </w:p>
    <w:p w:rsidR="00A97268" w:rsidRDefault="00A97268" w:rsidP="00971E69">
      <w:pPr>
        <w:pStyle w:val="Heading3"/>
      </w:pPr>
      <w:bookmarkStart w:id="19" w:name="_Toc511664430"/>
      <w:r>
        <w:t xml:space="preserve">Follow this path </w:t>
      </w:r>
      <w:r w:rsidRPr="00A97268">
        <w:t>Manage Jenkins &gt; Manage Users &gt; Create User</w:t>
      </w:r>
      <w:bookmarkEnd w:id="19"/>
    </w:p>
    <w:p w:rsidR="00A97268" w:rsidRDefault="00A97268" w:rsidP="00971E69">
      <w:pPr>
        <w:pStyle w:val="Heading3"/>
      </w:pPr>
      <w:bookmarkStart w:id="20" w:name="_Toc511664431"/>
      <w:r>
        <w:t xml:space="preserve">Add user details and </w:t>
      </w:r>
      <w:r w:rsidR="00D5503C">
        <w:t>save the user</w:t>
      </w:r>
      <w:bookmarkEnd w:id="20"/>
    </w:p>
    <w:p w:rsidR="00D5503C" w:rsidRDefault="00D5503C" w:rsidP="00971E69">
      <w:pPr>
        <w:pStyle w:val="Heading3"/>
      </w:pPr>
      <w:bookmarkStart w:id="21" w:name="_Toc511664432"/>
      <w:r>
        <w:t>Add user name and password to login</w:t>
      </w:r>
      <w:bookmarkEnd w:id="21"/>
    </w:p>
    <w:p w:rsidR="00A97268" w:rsidRPr="00A97268" w:rsidRDefault="00A97268" w:rsidP="00971E69"/>
    <w:p w:rsidR="00FC0962" w:rsidRDefault="00803C3A" w:rsidP="00971E69">
      <w:pPr>
        <w:pStyle w:val="Heading2"/>
      </w:pPr>
      <w:bookmarkStart w:id="22" w:name="_Toc511664433"/>
      <w:r>
        <w:lastRenderedPageBreak/>
        <w:t>Setup Plugins</w:t>
      </w:r>
      <w:bookmarkEnd w:id="22"/>
    </w:p>
    <w:p w:rsidR="002A17E5" w:rsidRPr="00351FA9" w:rsidRDefault="002A17E5" w:rsidP="00971E69">
      <w:pPr>
        <w:pStyle w:val="Heading3"/>
        <w:rPr>
          <w:rStyle w:val="SubtleEmphasis"/>
          <w:i w:val="0"/>
          <w:color w:val="31849B" w:themeColor="accent5" w:themeShade="BF"/>
        </w:rPr>
      </w:pPr>
      <w:bookmarkStart w:id="23" w:name="_Toc511664434"/>
      <w:r w:rsidRPr="00351FA9">
        <w:rPr>
          <w:rStyle w:val="SubtleEmphasis"/>
          <w:i w:val="0"/>
          <w:color w:val="31849B" w:themeColor="accent5" w:themeShade="BF"/>
        </w:rPr>
        <w:t xml:space="preserve">Login into Jenkins using admin </w:t>
      </w:r>
      <w:proofErr w:type="spellStart"/>
      <w:r w:rsidRPr="00351FA9">
        <w:rPr>
          <w:rStyle w:val="SubtleEmphasis"/>
          <w:i w:val="0"/>
          <w:color w:val="31849B" w:themeColor="accent5" w:themeShade="BF"/>
        </w:rPr>
        <w:t>userid</w:t>
      </w:r>
      <w:proofErr w:type="spellEnd"/>
      <w:r w:rsidRPr="00351FA9">
        <w:rPr>
          <w:rStyle w:val="SubtleEmphasis"/>
          <w:i w:val="0"/>
          <w:color w:val="31849B" w:themeColor="accent5" w:themeShade="BF"/>
        </w:rPr>
        <w:t xml:space="preserve"> and password</w:t>
      </w:r>
      <w:bookmarkEnd w:id="23"/>
    </w:p>
    <w:p w:rsidR="002A17E5" w:rsidRPr="00351FA9" w:rsidRDefault="002A17E5" w:rsidP="00971E69">
      <w:pPr>
        <w:pStyle w:val="Heading3"/>
        <w:rPr>
          <w:rStyle w:val="SubtleEmphasis"/>
          <w:i w:val="0"/>
          <w:color w:val="31849B" w:themeColor="accent5" w:themeShade="BF"/>
        </w:rPr>
      </w:pPr>
      <w:bookmarkStart w:id="24" w:name="_Toc511664435"/>
      <w:r w:rsidRPr="00351FA9">
        <w:rPr>
          <w:rStyle w:val="SubtleEmphasis"/>
          <w:i w:val="0"/>
          <w:color w:val="31849B" w:themeColor="accent5" w:themeShade="BF"/>
        </w:rPr>
        <w:t>Follow this path Manage Jenkins &gt; Manage Plugins</w:t>
      </w:r>
      <w:bookmarkEnd w:id="24"/>
    </w:p>
    <w:p w:rsidR="002A17E5" w:rsidRPr="002A17E5" w:rsidRDefault="002A17E5" w:rsidP="00971E69">
      <w:r w:rsidRPr="002A17E5">
        <w:t>Under the Available tab, plugins available for download from the configured Update Center can be searched and considered:</w:t>
      </w:r>
    </w:p>
    <w:p w:rsidR="002A17E5" w:rsidRDefault="002A17E5" w:rsidP="00971E69"/>
    <w:p w:rsidR="002A17E5" w:rsidRDefault="002A17E5" w:rsidP="00971E69">
      <w:r w:rsidRPr="002A17E5">
        <w:rPr>
          <w:noProof/>
        </w:rPr>
        <w:drawing>
          <wp:inline distT="0" distB="0" distL="0" distR="0" wp14:anchorId="09B792CF" wp14:editId="6287B2A3">
            <wp:extent cx="5072451" cy="237960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498" cy="23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E5" w:rsidRDefault="002A17E5" w:rsidP="00971E69"/>
    <w:p w:rsidR="002A17E5" w:rsidRDefault="002A17E5" w:rsidP="00971E69">
      <w:pPr>
        <w:pStyle w:val="Heading3"/>
      </w:pPr>
      <w:bookmarkStart w:id="25" w:name="_Toc511664436"/>
      <w:r>
        <w:t>Search plugin using filter</w:t>
      </w:r>
      <w:bookmarkEnd w:id="25"/>
    </w:p>
    <w:p w:rsidR="002A17E5" w:rsidRDefault="002A17E5" w:rsidP="00971E69">
      <w:pPr>
        <w:pStyle w:val="Heading3"/>
      </w:pPr>
      <w:bookmarkStart w:id="26" w:name="_Toc511664437"/>
      <w:r>
        <w:t>Check necessary plugins</w:t>
      </w:r>
      <w:bookmarkEnd w:id="26"/>
    </w:p>
    <w:p w:rsidR="002A17E5" w:rsidRDefault="002A17E5" w:rsidP="00971E69">
      <w:pPr>
        <w:pStyle w:val="Heading3"/>
      </w:pPr>
      <w:bookmarkStart w:id="27" w:name="_Toc511664438"/>
      <w:r>
        <w:t>Click “install Without Restart”</w:t>
      </w:r>
      <w:bookmarkEnd w:id="27"/>
    </w:p>
    <w:p w:rsidR="002A17E5" w:rsidRPr="002A17E5" w:rsidRDefault="002A17E5" w:rsidP="00971E69"/>
    <w:p w:rsidR="005D3010" w:rsidRDefault="005D3010" w:rsidP="00971E69">
      <w:pPr>
        <w:pStyle w:val="Heading3"/>
      </w:pPr>
      <w:bookmarkStart w:id="28" w:name="_Toc511664439"/>
      <w:r>
        <w:t>List of Plugin to be installed</w:t>
      </w:r>
      <w:bookmarkEnd w:id="28"/>
    </w:p>
    <w:p w:rsidR="005D3010" w:rsidRDefault="005D3010" w:rsidP="00971E69"/>
    <w:p w:rsidR="005D3010" w:rsidRDefault="005D3010" w:rsidP="00971E69">
      <w:r w:rsidRPr="005D3010">
        <w:rPr>
          <w:noProof/>
        </w:rPr>
        <w:lastRenderedPageBreak/>
        <w:drawing>
          <wp:inline distT="0" distB="0" distL="0" distR="0" wp14:anchorId="0ADD1433" wp14:editId="5E5C9B1A">
            <wp:extent cx="4791075" cy="265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231" cy="26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10" w:rsidRDefault="005D3010" w:rsidP="00971E69"/>
    <w:p w:rsidR="005D3010" w:rsidRDefault="005D3010" w:rsidP="00971E69">
      <w:r w:rsidRPr="005D3010">
        <w:rPr>
          <w:noProof/>
        </w:rPr>
        <w:drawing>
          <wp:inline distT="0" distB="0" distL="0" distR="0" wp14:anchorId="21B72597" wp14:editId="0A29CFFA">
            <wp:extent cx="4636421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758" cy="27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A1" w:rsidRDefault="00C040A1" w:rsidP="00971E69"/>
    <w:p w:rsidR="00C040A1" w:rsidRDefault="00C040A1" w:rsidP="00971E69">
      <w:r>
        <w:rPr>
          <w:noProof/>
        </w:rPr>
        <w:lastRenderedPageBreak/>
        <w:drawing>
          <wp:inline distT="0" distB="0" distL="0" distR="0" wp14:anchorId="011C4D31" wp14:editId="35C9FA16">
            <wp:extent cx="4510425" cy="29241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055" cy="29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A1" w:rsidRDefault="00C040A1" w:rsidP="00971E69"/>
    <w:p w:rsidR="00C040A1" w:rsidRPr="005D3010" w:rsidRDefault="00C040A1" w:rsidP="00971E69">
      <w:r>
        <w:rPr>
          <w:noProof/>
        </w:rPr>
        <w:drawing>
          <wp:inline distT="0" distB="0" distL="0" distR="0" wp14:anchorId="208BFB0E" wp14:editId="352B1DF4">
            <wp:extent cx="4457700" cy="6747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E5" w:rsidRDefault="002A17E5" w:rsidP="00971E69"/>
    <w:p w:rsidR="00525819" w:rsidRDefault="00525819" w:rsidP="00971E69"/>
    <w:p w:rsidR="00525819" w:rsidRDefault="00525819" w:rsidP="00971E69"/>
    <w:p w:rsidR="00525819" w:rsidRPr="002A17E5" w:rsidRDefault="00525819" w:rsidP="00971E69"/>
    <w:p w:rsidR="00803C3A" w:rsidRDefault="00803C3A" w:rsidP="00971E69">
      <w:pPr>
        <w:pStyle w:val="Heading2"/>
      </w:pPr>
      <w:bookmarkStart w:id="29" w:name="_Toc511664440"/>
      <w:r>
        <w:t xml:space="preserve">Setup </w:t>
      </w:r>
      <w:r w:rsidR="006E5822">
        <w:t>Distributed Build (</w:t>
      </w:r>
      <w:r>
        <w:t>Master Slave</w:t>
      </w:r>
      <w:r w:rsidR="006E5822">
        <w:t>)</w:t>
      </w:r>
      <w:r>
        <w:t xml:space="preserve"> Configuration</w:t>
      </w:r>
      <w:bookmarkEnd w:id="29"/>
    </w:p>
    <w:p w:rsidR="006E5822" w:rsidRDefault="006E5822" w:rsidP="00971E69"/>
    <w:p w:rsidR="006E5822" w:rsidRDefault="006E5822" w:rsidP="00971E69">
      <w:r>
        <w:object w:dxaOrig="6744" w:dyaOrig="3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154.5pt" o:ole="">
            <v:imagedata r:id="rId16" o:title=""/>
          </v:shape>
          <o:OLEObject Type="Embed" ProgID="Visio.Drawing.11" ShapeID="_x0000_i1025" DrawAspect="Content" ObjectID="_1605347391" r:id="rId17"/>
        </w:object>
      </w:r>
    </w:p>
    <w:p w:rsidR="0003344D" w:rsidRDefault="0003344D" w:rsidP="00971E69"/>
    <w:p w:rsidR="00525819" w:rsidRDefault="00525819" w:rsidP="00971E69"/>
    <w:p w:rsidR="00525819" w:rsidRPr="00525819" w:rsidRDefault="00525819" w:rsidP="00971E69">
      <w:pPr>
        <w:pStyle w:val="Subtitle"/>
      </w:pPr>
      <w:r w:rsidRPr="00525819">
        <w:t>Setup SSH Key to provide access</w:t>
      </w:r>
    </w:p>
    <w:p w:rsidR="0003344D" w:rsidRDefault="0003344D" w:rsidP="00971E69"/>
    <w:p w:rsidR="0003344D" w:rsidRPr="00525819" w:rsidRDefault="0003344D" w:rsidP="00971E69">
      <w:r w:rsidRPr="00525819">
        <w:t>Create Public / Private key from Jenkins Master as below</w:t>
      </w:r>
    </w:p>
    <w:p w:rsidR="0003344D" w:rsidRPr="00525819" w:rsidRDefault="0003344D" w:rsidP="00971E69"/>
    <w:p w:rsidR="0003344D" w:rsidRPr="00525819" w:rsidRDefault="0003344D" w:rsidP="00971E69">
      <w:r w:rsidRPr="00525819">
        <w:t xml:space="preserve">Run </w:t>
      </w:r>
      <w:proofErr w:type="spellStart"/>
      <w:r w:rsidRPr="00525819">
        <w:t>sudo</w:t>
      </w:r>
      <w:proofErr w:type="spellEnd"/>
      <w:r w:rsidRPr="00525819">
        <w:t xml:space="preserve"> </w:t>
      </w:r>
      <w:proofErr w:type="spellStart"/>
      <w:r w:rsidRPr="00525819">
        <w:t>ssh</w:t>
      </w:r>
      <w:proofErr w:type="spellEnd"/>
      <w:r w:rsidRPr="00525819">
        <w:t xml:space="preserve">-keygen -t </w:t>
      </w:r>
      <w:proofErr w:type="spellStart"/>
      <w:r w:rsidRPr="00525819">
        <w:t>rsa</w:t>
      </w:r>
      <w:proofErr w:type="spellEnd"/>
      <w:r w:rsidRPr="00525819">
        <w:t xml:space="preserve"> -C </w:t>
      </w:r>
      <w:hyperlink r:id="rId18" w:history="1">
        <w:r w:rsidRPr="00525819">
          <w:t>ajoy.kumarsinha@atos.net</w:t>
        </w:r>
      </w:hyperlink>
      <w:r w:rsidRPr="00525819">
        <w:t xml:space="preserve"> from command prompt</w:t>
      </w:r>
    </w:p>
    <w:p w:rsidR="0003344D" w:rsidRPr="00525819" w:rsidRDefault="0003344D" w:rsidP="00971E69">
      <w:r w:rsidRPr="00525819">
        <w:t>&lt;&lt; Use email id as required &gt;&gt;</w:t>
      </w:r>
    </w:p>
    <w:p w:rsidR="005F3E31" w:rsidRPr="00525819" w:rsidRDefault="005F3E31" w:rsidP="00971E69"/>
    <w:p w:rsidR="0003344D" w:rsidRPr="00525819" w:rsidRDefault="0003344D" w:rsidP="00971E69">
      <w:r w:rsidRPr="00525819">
        <w:t xml:space="preserve">Following will be displayed </w:t>
      </w:r>
    </w:p>
    <w:p w:rsidR="0003344D" w:rsidRDefault="0003344D" w:rsidP="00971E69"/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Generating public/private </w:t>
      </w:r>
      <w:proofErr w:type="spellStart"/>
      <w:r w:rsidRPr="0003344D">
        <w:rPr>
          <w:highlight w:val="yellow"/>
        </w:rPr>
        <w:t>rsa</w:t>
      </w:r>
      <w:proofErr w:type="spellEnd"/>
      <w:r w:rsidRPr="0003344D">
        <w:rPr>
          <w:highlight w:val="yellow"/>
        </w:rPr>
        <w:t xml:space="preserve"> key pair.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Enter file in which to save the key (/root/.</w:t>
      </w:r>
      <w:proofErr w:type="spellStart"/>
      <w:r w:rsidRPr="0003344D">
        <w:rPr>
          <w:highlight w:val="yellow"/>
        </w:rPr>
        <w:t>ssh</w:t>
      </w:r>
      <w:proofErr w:type="spellEnd"/>
      <w:r w:rsidRPr="0003344D">
        <w:rPr>
          <w:highlight w:val="yellow"/>
        </w:rPr>
        <w:t>/</w:t>
      </w:r>
      <w:proofErr w:type="spellStart"/>
      <w:r w:rsidRPr="0003344D">
        <w:rPr>
          <w:highlight w:val="yellow"/>
        </w:rPr>
        <w:t>id_rsa</w:t>
      </w:r>
      <w:proofErr w:type="spellEnd"/>
      <w:r w:rsidRPr="0003344D">
        <w:rPr>
          <w:highlight w:val="yellow"/>
        </w:rPr>
        <w:t xml:space="preserve">): 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Enter passphrase (empty for no passphrase): 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Enter same passphrase again: 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Your identification has been saved in /root/.</w:t>
      </w:r>
      <w:proofErr w:type="spellStart"/>
      <w:r w:rsidRPr="0003344D">
        <w:rPr>
          <w:highlight w:val="yellow"/>
        </w:rPr>
        <w:t>ssh</w:t>
      </w:r>
      <w:proofErr w:type="spellEnd"/>
      <w:r w:rsidRPr="0003344D">
        <w:rPr>
          <w:highlight w:val="yellow"/>
        </w:rPr>
        <w:t>/</w:t>
      </w:r>
      <w:proofErr w:type="spellStart"/>
      <w:r w:rsidRPr="0003344D">
        <w:rPr>
          <w:highlight w:val="yellow"/>
        </w:rPr>
        <w:t>id_rsa</w:t>
      </w:r>
      <w:proofErr w:type="spellEnd"/>
      <w:r w:rsidRPr="0003344D">
        <w:rPr>
          <w:highlight w:val="yellow"/>
        </w:rPr>
        <w:t>.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Your public key has been saved in /root/.</w:t>
      </w:r>
      <w:proofErr w:type="spellStart"/>
      <w:r w:rsidRPr="0003344D">
        <w:rPr>
          <w:highlight w:val="yellow"/>
        </w:rPr>
        <w:t>ssh</w:t>
      </w:r>
      <w:proofErr w:type="spellEnd"/>
      <w:r w:rsidRPr="0003344D">
        <w:rPr>
          <w:highlight w:val="yellow"/>
        </w:rPr>
        <w:t>/id_rsa.pub.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The key fingerprint is:</w:t>
      </w:r>
    </w:p>
    <w:p w:rsidR="000C40DC" w:rsidRDefault="000C40DC" w:rsidP="00971E69">
      <w:pPr>
        <w:rPr>
          <w:highlight w:val="yellow"/>
        </w:rPr>
      </w:pPr>
      <w:r>
        <w:rPr>
          <w:highlight w:val="yellow"/>
        </w:rPr>
        <w:t>&lt;&lt; Digest&gt;&gt;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The key's </w:t>
      </w:r>
      <w:proofErr w:type="spellStart"/>
      <w:r w:rsidRPr="0003344D">
        <w:rPr>
          <w:highlight w:val="yellow"/>
        </w:rPr>
        <w:t>randomart</w:t>
      </w:r>
      <w:proofErr w:type="spellEnd"/>
      <w:r w:rsidRPr="0003344D">
        <w:rPr>
          <w:highlight w:val="yellow"/>
        </w:rPr>
        <w:t xml:space="preserve"> image is: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+---[RSA </w:t>
      </w:r>
      <w:proofErr w:type="gramStart"/>
      <w:r w:rsidRPr="0003344D">
        <w:rPr>
          <w:highlight w:val="yellow"/>
        </w:rPr>
        <w:t>2048]----</w:t>
      </w:r>
      <w:proofErr w:type="gramEnd"/>
      <w:r w:rsidRPr="0003344D">
        <w:rPr>
          <w:highlight w:val="yellow"/>
        </w:rPr>
        <w:t>+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|                 |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|                 |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|          . .    |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|         </w:t>
      </w:r>
      <w:proofErr w:type="gramStart"/>
      <w:r w:rsidRPr="0003344D">
        <w:rPr>
          <w:highlight w:val="yellow"/>
        </w:rPr>
        <w:t>a .</w:t>
      </w:r>
      <w:proofErr w:type="gramEnd"/>
      <w:r w:rsidRPr="0003344D">
        <w:rPr>
          <w:highlight w:val="yellow"/>
        </w:rPr>
        <w:t xml:space="preserve"> * + |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|        S o P </w:t>
      </w:r>
      <w:proofErr w:type="gramStart"/>
      <w:r w:rsidRPr="0003344D">
        <w:rPr>
          <w:highlight w:val="yellow"/>
        </w:rPr>
        <w:t>E .</w:t>
      </w:r>
      <w:proofErr w:type="gramEnd"/>
      <w:r w:rsidRPr="0003344D">
        <w:rPr>
          <w:highlight w:val="yellow"/>
        </w:rPr>
        <w:t>|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|         + B </w:t>
      </w:r>
      <w:proofErr w:type="spellStart"/>
      <w:r w:rsidRPr="0003344D">
        <w:rPr>
          <w:highlight w:val="yellow"/>
        </w:rPr>
        <w:t>B</w:t>
      </w:r>
      <w:proofErr w:type="spellEnd"/>
      <w:r w:rsidRPr="0003344D">
        <w:rPr>
          <w:highlight w:val="yellow"/>
        </w:rPr>
        <w:t xml:space="preserve"> =.|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|        . B.O = *|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>|       . +.O=B *.|</w:t>
      </w:r>
    </w:p>
    <w:p w:rsidR="0003344D" w:rsidRPr="0003344D" w:rsidRDefault="0003344D" w:rsidP="00971E69">
      <w:pPr>
        <w:rPr>
          <w:highlight w:val="yellow"/>
        </w:rPr>
      </w:pPr>
      <w:r w:rsidRPr="0003344D">
        <w:rPr>
          <w:highlight w:val="yellow"/>
        </w:rPr>
        <w:t xml:space="preserve">|        </w:t>
      </w:r>
      <w:proofErr w:type="gramStart"/>
      <w:r w:rsidRPr="0003344D">
        <w:rPr>
          <w:highlight w:val="yellow"/>
        </w:rPr>
        <w:t>o .</w:t>
      </w:r>
      <w:proofErr w:type="gramEnd"/>
      <w:r w:rsidRPr="0003344D">
        <w:rPr>
          <w:highlight w:val="yellow"/>
        </w:rPr>
        <w:t>*B== .|</w:t>
      </w:r>
    </w:p>
    <w:p w:rsidR="0003344D" w:rsidRPr="0003344D" w:rsidRDefault="0003344D" w:rsidP="00971E69">
      <w:r w:rsidRPr="0003344D">
        <w:rPr>
          <w:highlight w:val="yellow"/>
        </w:rPr>
        <w:t>+----[SHA</w:t>
      </w:r>
      <w:proofErr w:type="gramStart"/>
      <w:r w:rsidRPr="0003344D">
        <w:rPr>
          <w:highlight w:val="yellow"/>
        </w:rPr>
        <w:t>256]-----</w:t>
      </w:r>
      <w:proofErr w:type="gramEnd"/>
      <w:r w:rsidRPr="0003344D">
        <w:rPr>
          <w:highlight w:val="yellow"/>
        </w:rPr>
        <w:t>+</w:t>
      </w:r>
    </w:p>
    <w:p w:rsidR="0003344D" w:rsidRPr="0003344D" w:rsidRDefault="0003344D" w:rsidP="00971E69"/>
    <w:p w:rsidR="0003344D" w:rsidRDefault="000C40DC" w:rsidP="00971E69">
      <w:pPr>
        <w:rPr>
          <w:sz w:val="16"/>
        </w:rPr>
      </w:pPr>
      <w:r w:rsidRPr="005F3E31">
        <w:rPr>
          <w:highlight w:val="yellow"/>
        </w:rPr>
        <w:t xml:space="preserve">You will find </w:t>
      </w:r>
      <w:r w:rsidR="005F3E31" w:rsidRPr="005F3E31">
        <w:rPr>
          <w:highlight w:val="yellow"/>
        </w:rPr>
        <w:t xml:space="preserve">the generated keys under </w:t>
      </w:r>
      <w:r w:rsidR="005F3E31" w:rsidRPr="005F3E31">
        <w:rPr>
          <w:sz w:val="16"/>
          <w:highlight w:val="yellow"/>
        </w:rPr>
        <w:t>(/root/.</w:t>
      </w:r>
      <w:proofErr w:type="spellStart"/>
      <w:r w:rsidR="005F3E31" w:rsidRPr="005F3E31">
        <w:rPr>
          <w:sz w:val="16"/>
          <w:highlight w:val="yellow"/>
        </w:rPr>
        <w:t>ssh</w:t>
      </w:r>
      <w:proofErr w:type="spellEnd"/>
      <w:r w:rsidR="005F3E31">
        <w:rPr>
          <w:sz w:val="16"/>
        </w:rPr>
        <w:t>)</w:t>
      </w:r>
    </w:p>
    <w:p w:rsidR="005F3E31" w:rsidRDefault="005F3E31" w:rsidP="00971E69"/>
    <w:p w:rsidR="00525819" w:rsidRDefault="00525819" w:rsidP="00971E69">
      <w:r w:rsidRPr="00525819">
        <w:lastRenderedPageBreak/>
        <w:t xml:space="preserve">Once complete, </w:t>
      </w:r>
      <w:proofErr w:type="gramStart"/>
      <w:r w:rsidRPr="00525819">
        <w:t>To</w:t>
      </w:r>
      <w:proofErr w:type="gramEnd"/>
      <w:r w:rsidRPr="00525819">
        <w:t xml:space="preserve"> provide access you can either manually add the contents of the ~/.</w:t>
      </w:r>
      <w:proofErr w:type="spellStart"/>
      <w:r w:rsidRPr="00525819">
        <w:t>ssh</w:t>
      </w:r>
      <w:proofErr w:type="spellEnd"/>
      <w:r w:rsidRPr="00525819">
        <w:t>/rsa.pub file to the file ~/.</w:t>
      </w:r>
      <w:proofErr w:type="spellStart"/>
      <w:r w:rsidRPr="00525819">
        <w:t>ssh</w:t>
      </w:r>
      <w:proofErr w:type="spellEnd"/>
      <w:r w:rsidRPr="00525819">
        <w:t>/</w:t>
      </w:r>
      <w:proofErr w:type="spellStart"/>
      <w:r w:rsidRPr="00525819">
        <w:t>authorized_keys</w:t>
      </w:r>
      <w:proofErr w:type="spellEnd"/>
      <w:r w:rsidRPr="00525819">
        <w:t> file on the remote server (In Jenkins Slave)</w:t>
      </w:r>
    </w:p>
    <w:p w:rsidR="009F4598" w:rsidRPr="00525819" w:rsidRDefault="009F4598" w:rsidP="00971E69"/>
    <w:p w:rsidR="0003344D" w:rsidRDefault="0003344D" w:rsidP="00971E69"/>
    <w:p w:rsidR="00525819" w:rsidRPr="0003344D" w:rsidRDefault="00525819" w:rsidP="00971E69">
      <w:pPr>
        <w:pStyle w:val="Subtitle"/>
      </w:pPr>
      <w:r w:rsidRPr="00525819">
        <w:t xml:space="preserve">Setup </w:t>
      </w:r>
      <w:r>
        <w:t xml:space="preserve">Jenkins </w:t>
      </w:r>
      <w:r w:rsidR="00312727">
        <w:t>Slave Folders</w:t>
      </w:r>
    </w:p>
    <w:p w:rsidR="006E0EE9" w:rsidRPr="009F4598" w:rsidRDefault="006E0EE9" w:rsidP="00971E69">
      <w:pPr>
        <w:pStyle w:val="ListParagraph"/>
        <w:numPr>
          <w:ilvl w:val="0"/>
          <w:numId w:val="9"/>
        </w:numPr>
      </w:pPr>
      <w:r w:rsidRPr="009F4598">
        <w:t>Login into Jenkins Slave (Application Server in our case) using Putty.</w:t>
      </w:r>
    </w:p>
    <w:p w:rsidR="006E0EE9" w:rsidRPr="009F4598" w:rsidRDefault="006E0EE9" w:rsidP="00971E69">
      <w:pPr>
        <w:pStyle w:val="ListParagraph"/>
        <w:numPr>
          <w:ilvl w:val="0"/>
          <w:numId w:val="9"/>
        </w:numPr>
      </w:pPr>
      <w:r w:rsidRPr="009F4598">
        <w:t xml:space="preserve">Create a folder called </w:t>
      </w:r>
      <w:proofErr w:type="spellStart"/>
      <w:r w:rsidRPr="009F4598">
        <w:t>jenkins_slave</w:t>
      </w:r>
      <w:proofErr w:type="spellEnd"/>
      <w:r w:rsidRPr="009F4598">
        <w:t xml:space="preserve"> under /opt  [This Folder will be place of execution of jobs]</w:t>
      </w:r>
    </w:p>
    <w:p w:rsidR="006E0EE9" w:rsidRPr="009F4598" w:rsidRDefault="006E0EE9" w:rsidP="00971E69">
      <w:pPr>
        <w:pStyle w:val="ListParagraph"/>
        <w:numPr>
          <w:ilvl w:val="0"/>
          <w:numId w:val="9"/>
        </w:numPr>
      </w:pPr>
      <w:r w:rsidRPr="009F4598">
        <w:t>Provide full access to this folder [Or you can provide specific access if required, But this need to be access and writable from Jenkins Master Node]</w:t>
      </w:r>
    </w:p>
    <w:p w:rsidR="006E0EE9" w:rsidRDefault="006E0EE9" w:rsidP="00971E69">
      <w:pPr>
        <w:pStyle w:val="ListParagraph"/>
        <w:numPr>
          <w:ilvl w:val="0"/>
          <w:numId w:val="9"/>
        </w:numPr>
      </w:pPr>
      <w:r w:rsidRPr="009F4598">
        <w:t>Login into Jenkins Server using web interface</w:t>
      </w:r>
    </w:p>
    <w:p w:rsidR="00C2006E" w:rsidRDefault="00C2006E" w:rsidP="00971E69"/>
    <w:p w:rsidR="00C2006E" w:rsidRPr="0003344D" w:rsidRDefault="00C2006E" w:rsidP="00971E69">
      <w:pPr>
        <w:pStyle w:val="Subtitle"/>
      </w:pPr>
      <w:r>
        <w:t xml:space="preserve">Create following files and save under </w:t>
      </w:r>
      <w:r w:rsidRPr="00694BB3">
        <w:rPr>
          <w:rFonts w:ascii="Segoe UI" w:hAnsi="Segoe UI" w:cs="Segoe UI"/>
          <w:color w:val="31849B" w:themeColor="accent5" w:themeShade="BF"/>
          <w:szCs w:val="20"/>
        </w:rPr>
        <w:t>/</w:t>
      </w:r>
      <w:r w:rsidRPr="00C2006E">
        <w:t>opt/scripts/</w:t>
      </w:r>
      <w:r>
        <w:t xml:space="preserve"> of Jenkins Slave</w:t>
      </w:r>
    </w:p>
    <w:p w:rsidR="00C2006E" w:rsidRDefault="00C2006E" w:rsidP="00971E69">
      <w:pPr>
        <w:pStyle w:val="ListParagraph"/>
        <w:numPr>
          <w:ilvl w:val="0"/>
          <w:numId w:val="9"/>
        </w:numPr>
      </w:pPr>
      <w:r w:rsidRPr="00C2006E">
        <w:t>deployBlueMobileCore.sh</w:t>
      </w:r>
    </w:p>
    <w:p w:rsidR="00C2006E" w:rsidRDefault="00C2006E" w:rsidP="00971E69">
      <w:pPr>
        <w:pStyle w:val="ListParagraph"/>
      </w:pPr>
    </w:p>
    <w:p w:rsidR="00C2006E" w:rsidRPr="00C2006E" w:rsidRDefault="00C2006E" w:rsidP="00971E69">
      <w:pPr>
        <w:pStyle w:val="ListParagraph"/>
      </w:pPr>
      <w:r w:rsidRPr="00C2006E">
        <w:t>Content of following file</w:t>
      </w:r>
    </w:p>
    <w:p w:rsidR="00C2006E" w:rsidRPr="00C2006E" w:rsidRDefault="00C2006E" w:rsidP="00971E69">
      <w:pPr>
        <w:pStyle w:val="ListParagraph"/>
        <w:numPr>
          <w:ilvl w:val="1"/>
          <w:numId w:val="9"/>
        </w:numPr>
      </w:pPr>
      <w:r w:rsidRPr="00C2006E">
        <w:t>/opt/EAP-7.1.0/bin/jboss-cli.sh --connect --controller=&lt;&lt;App Server IP&gt;&gt;:&lt;&lt;Port&gt;&gt; --user=&lt;&lt;</w:t>
      </w:r>
      <w:proofErr w:type="spellStart"/>
      <w:r w:rsidRPr="00C2006E">
        <w:t>UserName</w:t>
      </w:r>
      <w:proofErr w:type="spellEnd"/>
      <w:r w:rsidRPr="00C2006E">
        <w:t>&gt;&gt; --password=&lt;&lt;Password&gt;&gt; --command="deploy --force /opt/jenkins_slave/workspace/AVFApplications/BlueMobileCore/BlueMobileEAR/target/BlueMobile.ear"</w:t>
      </w:r>
    </w:p>
    <w:p w:rsidR="00C2006E" w:rsidRPr="00C2006E" w:rsidRDefault="00C2006E" w:rsidP="00971E69">
      <w:pPr>
        <w:pStyle w:val="ListParagraph"/>
      </w:pPr>
    </w:p>
    <w:p w:rsidR="00C2006E" w:rsidRDefault="00C2006E" w:rsidP="00971E69">
      <w:pPr>
        <w:pStyle w:val="ListParagraph"/>
        <w:numPr>
          <w:ilvl w:val="0"/>
          <w:numId w:val="9"/>
        </w:numPr>
      </w:pPr>
      <w:r w:rsidRPr="00C2006E">
        <w:t>deployBlueMobileExtranet.sh</w:t>
      </w:r>
    </w:p>
    <w:p w:rsidR="00C2006E" w:rsidRDefault="00C2006E" w:rsidP="00971E69">
      <w:pPr>
        <w:pStyle w:val="ListParagraph"/>
      </w:pPr>
    </w:p>
    <w:p w:rsidR="00C2006E" w:rsidRPr="00C2006E" w:rsidRDefault="00C2006E" w:rsidP="00971E69">
      <w:pPr>
        <w:pStyle w:val="ListParagraph"/>
      </w:pPr>
      <w:r w:rsidRPr="00C2006E">
        <w:t>Content of following file</w:t>
      </w:r>
    </w:p>
    <w:p w:rsidR="00C2006E" w:rsidRPr="00C2006E" w:rsidRDefault="00C2006E" w:rsidP="00971E69">
      <w:pPr>
        <w:pStyle w:val="ListParagraph"/>
        <w:numPr>
          <w:ilvl w:val="1"/>
          <w:numId w:val="9"/>
        </w:numPr>
      </w:pPr>
      <w:r w:rsidRPr="00C2006E">
        <w:t>/opt/EAP-7.1.0/bin/jboss-cli.sh --connect --controller=&lt;&lt;App Server IP&gt;&gt;:&lt;&lt;Port&gt;&gt; --user=&lt;&lt;</w:t>
      </w:r>
      <w:proofErr w:type="spellStart"/>
      <w:r w:rsidRPr="00C2006E">
        <w:t>UserName</w:t>
      </w:r>
      <w:proofErr w:type="spellEnd"/>
      <w:r w:rsidRPr="00C2006E">
        <w:t>&gt;&gt; --password=&lt;&lt;Password&gt;&gt; --command="deploy --force /opt/</w:t>
      </w:r>
      <w:proofErr w:type="spellStart"/>
      <w:r w:rsidRPr="00C2006E">
        <w:t>jenkins_slave</w:t>
      </w:r>
      <w:proofErr w:type="spellEnd"/>
      <w:r w:rsidRPr="00C2006E">
        <w:t>/workspace/</w:t>
      </w:r>
      <w:proofErr w:type="spellStart"/>
      <w:r w:rsidRPr="00C2006E">
        <w:t>AVFApplications</w:t>
      </w:r>
      <w:proofErr w:type="spellEnd"/>
      <w:r w:rsidRPr="00C2006E">
        <w:t xml:space="preserve">/ </w:t>
      </w:r>
      <w:proofErr w:type="spellStart"/>
      <w:r w:rsidRPr="00C2006E">
        <w:t>AVFExtranet</w:t>
      </w:r>
      <w:proofErr w:type="spellEnd"/>
      <w:r w:rsidRPr="00C2006E">
        <w:t>/</w:t>
      </w:r>
      <w:proofErr w:type="spellStart"/>
      <w:r w:rsidRPr="00C2006E">
        <w:t>AVFExtranetEAR</w:t>
      </w:r>
      <w:proofErr w:type="spellEnd"/>
      <w:r w:rsidRPr="00C2006E">
        <w:t>/target/</w:t>
      </w:r>
      <w:proofErr w:type="spellStart"/>
      <w:r w:rsidRPr="00C2006E">
        <w:t>AVFExtranet.ear</w:t>
      </w:r>
      <w:proofErr w:type="spellEnd"/>
      <w:r w:rsidRPr="00C2006E">
        <w:t>"</w:t>
      </w:r>
    </w:p>
    <w:p w:rsidR="00C2006E" w:rsidRPr="00C2006E" w:rsidRDefault="00C2006E" w:rsidP="00971E69">
      <w:pPr>
        <w:pStyle w:val="ListParagraph"/>
      </w:pPr>
    </w:p>
    <w:p w:rsidR="00C2006E" w:rsidRDefault="00C2006E" w:rsidP="00971E69">
      <w:pPr>
        <w:pStyle w:val="ListParagraph"/>
        <w:numPr>
          <w:ilvl w:val="0"/>
          <w:numId w:val="9"/>
        </w:numPr>
      </w:pPr>
      <w:r w:rsidRPr="00C2006E">
        <w:t>deployBlueMobileTestHarness.sh</w:t>
      </w:r>
    </w:p>
    <w:p w:rsidR="00C2006E" w:rsidRPr="00C2006E" w:rsidRDefault="00C2006E" w:rsidP="00971E69">
      <w:pPr>
        <w:pStyle w:val="ListParagraph"/>
      </w:pPr>
      <w:r w:rsidRPr="00C2006E">
        <w:t>Content of following file</w:t>
      </w:r>
    </w:p>
    <w:p w:rsidR="00C2006E" w:rsidRPr="00C2006E" w:rsidRDefault="00C2006E" w:rsidP="00971E69">
      <w:pPr>
        <w:pStyle w:val="ListParagraph"/>
        <w:numPr>
          <w:ilvl w:val="1"/>
          <w:numId w:val="9"/>
        </w:numPr>
      </w:pPr>
      <w:r w:rsidRPr="00C2006E">
        <w:lastRenderedPageBreak/>
        <w:t>/opt/EAP-7.1.0/bin/jboss-cli.sh --connect --controller=&lt;&lt;App Server IP&gt;&gt;:&lt;&lt;Port&gt;&gt; --user=&lt;&lt;</w:t>
      </w:r>
      <w:proofErr w:type="spellStart"/>
      <w:r w:rsidRPr="00C2006E">
        <w:t>UserName</w:t>
      </w:r>
      <w:proofErr w:type="spellEnd"/>
      <w:r w:rsidRPr="00C2006E">
        <w:t>&gt;&gt; --password=&lt;&lt;Password&gt;&gt; --command="deploy --force /opt/</w:t>
      </w:r>
      <w:proofErr w:type="spellStart"/>
      <w:r w:rsidRPr="00C2006E">
        <w:t>jenkins_slave</w:t>
      </w:r>
      <w:proofErr w:type="spellEnd"/>
      <w:r w:rsidRPr="00C2006E">
        <w:t>/workspace/</w:t>
      </w:r>
      <w:proofErr w:type="spellStart"/>
      <w:r w:rsidRPr="00C2006E">
        <w:t>AVFApplications</w:t>
      </w:r>
      <w:proofErr w:type="spellEnd"/>
      <w:r w:rsidRPr="00C2006E">
        <w:t xml:space="preserve">/ </w:t>
      </w:r>
      <w:proofErr w:type="spellStart"/>
      <w:r w:rsidRPr="00C2006E">
        <w:t>TestHarness</w:t>
      </w:r>
      <w:proofErr w:type="spellEnd"/>
      <w:r w:rsidRPr="00C2006E">
        <w:t>/</w:t>
      </w:r>
      <w:proofErr w:type="spellStart"/>
      <w:r w:rsidRPr="00C2006E">
        <w:t>TestHarnessEAR</w:t>
      </w:r>
      <w:proofErr w:type="spellEnd"/>
      <w:r w:rsidRPr="00C2006E">
        <w:t>/target/</w:t>
      </w:r>
      <w:proofErr w:type="spellStart"/>
      <w:r w:rsidRPr="00C2006E">
        <w:t>BlueMobileTestHarness.ear</w:t>
      </w:r>
      <w:proofErr w:type="spellEnd"/>
      <w:r w:rsidRPr="00C2006E">
        <w:t>"</w:t>
      </w:r>
    </w:p>
    <w:p w:rsidR="00C2006E" w:rsidRPr="00C2006E" w:rsidRDefault="00C2006E" w:rsidP="00971E69">
      <w:pPr>
        <w:pStyle w:val="ListParagraph"/>
      </w:pPr>
    </w:p>
    <w:p w:rsidR="00C2006E" w:rsidRPr="00C2006E" w:rsidRDefault="00C2006E" w:rsidP="00971E69">
      <w:pPr>
        <w:pStyle w:val="ListParagraph"/>
        <w:numPr>
          <w:ilvl w:val="0"/>
          <w:numId w:val="9"/>
        </w:numPr>
        <w:rPr>
          <w:sz w:val="20"/>
        </w:rPr>
      </w:pPr>
      <w:r w:rsidRPr="00C2006E">
        <w:t>deployBlueMobileAdminConsole.sh</w:t>
      </w:r>
    </w:p>
    <w:p w:rsidR="00C2006E" w:rsidRPr="00C2006E" w:rsidRDefault="00C2006E" w:rsidP="00971E69">
      <w:pPr>
        <w:pStyle w:val="ListParagraph"/>
      </w:pPr>
      <w:r w:rsidRPr="00C2006E">
        <w:t>Content of following file</w:t>
      </w:r>
    </w:p>
    <w:p w:rsidR="00C2006E" w:rsidRPr="00C2006E" w:rsidRDefault="00C2006E" w:rsidP="00971E69">
      <w:pPr>
        <w:pStyle w:val="ListParagraph"/>
        <w:numPr>
          <w:ilvl w:val="1"/>
          <w:numId w:val="9"/>
        </w:numPr>
      </w:pPr>
      <w:r w:rsidRPr="00C2006E">
        <w:t>/opt/EAP-7.1.0/bin/jboss-cli.sh --connect --controller=&lt;&lt;App Server IP&gt;&gt;:&lt;&lt;Port&gt;&gt; --user=&lt;&lt;</w:t>
      </w:r>
      <w:proofErr w:type="spellStart"/>
      <w:r w:rsidRPr="00C2006E">
        <w:t>UserName</w:t>
      </w:r>
      <w:proofErr w:type="spellEnd"/>
      <w:r w:rsidRPr="00C2006E">
        <w:t>&gt;&gt; --password=&lt;&lt;Password&gt;&gt; --command="deploy --force /opt/</w:t>
      </w:r>
      <w:proofErr w:type="spellStart"/>
      <w:r w:rsidRPr="00C2006E">
        <w:t>jenkins_slave</w:t>
      </w:r>
      <w:proofErr w:type="spellEnd"/>
      <w:r w:rsidRPr="00C2006E">
        <w:t>/workspace/</w:t>
      </w:r>
      <w:proofErr w:type="spellStart"/>
      <w:r w:rsidRPr="00C2006E">
        <w:t>AVFApplications</w:t>
      </w:r>
      <w:proofErr w:type="spellEnd"/>
      <w:r w:rsidRPr="00C2006E">
        <w:t>/ BlueMobileAdminConsole/BlueMobileAdminEAR/target/BlueMobileAdminConsole.ear"</w:t>
      </w:r>
    </w:p>
    <w:p w:rsidR="00C2006E" w:rsidRPr="00C2006E" w:rsidRDefault="00C2006E" w:rsidP="00971E69">
      <w:pPr>
        <w:pStyle w:val="ListParagraph"/>
      </w:pPr>
    </w:p>
    <w:p w:rsidR="00C2006E" w:rsidRPr="00C2006E" w:rsidRDefault="00C2006E" w:rsidP="00971E69">
      <w:pPr>
        <w:pStyle w:val="ListParagraph"/>
        <w:numPr>
          <w:ilvl w:val="0"/>
          <w:numId w:val="9"/>
        </w:numPr>
        <w:rPr>
          <w:sz w:val="20"/>
        </w:rPr>
      </w:pPr>
      <w:r w:rsidRPr="00C2006E">
        <w:t>deployBlueMobileScheduler.sh</w:t>
      </w:r>
    </w:p>
    <w:p w:rsidR="00C2006E" w:rsidRPr="00C2006E" w:rsidRDefault="00C2006E" w:rsidP="00971E69">
      <w:pPr>
        <w:pStyle w:val="ListParagraph"/>
      </w:pPr>
      <w:r w:rsidRPr="00C2006E">
        <w:t>Content of following file</w:t>
      </w:r>
    </w:p>
    <w:p w:rsidR="00C2006E" w:rsidRPr="00C2006E" w:rsidRDefault="00C2006E" w:rsidP="00971E69">
      <w:pPr>
        <w:pStyle w:val="ListParagraph"/>
        <w:numPr>
          <w:ilvl w:val="1"/>
          <w:numId w:val="9"/>
        </w:numPr>
      </w:pPr>
      <w:r w:rsidRPr="00C2006E">
        <w:t>/opt/EAP-7.1.0/bin/jboss-cli.sh --connect --controller=&lt;&lt;App Server IP&gt;&gt;:&lt;&lt;Port&gt;&gt; --user=&lt;&lt;</w:t>
      </w:r>
      <w:proofErr w:type="spellStart"/>
      <w:r w:rsidRPr="00C2006E">
        <w:t>UserName</w:t>
      </w:r>
      <w:proofErr w:type="spellEnd"/>
      <w:r w:rsidRPr="00C2006E">
        <w:t>&gt;&gt; --password=&lt;&lt;Password&gt;&gt; --command="deploy --force /opt/</w:t>
      </w:r>
      <w:proofErr w:type="spellStart"/>
      <w:r w:rsidRPr="00C2006E">
        <w:t>jenkins_slave</w:t>
      </w:r>
      <w:proofErr w:type="spellEnd"/>
      <w:r w:rsidRPr="00C2006E">
        <w:t>/workspace/</w:t>
      </w:r>
      <w:proofErr w:type="spellStart"/>
      <w:r w:rsidRPr="00C2006E">
        <w:t>AVFApplications</w:t>
      </w:r>
      <w:proofErr w:type="spellEnd"/>
      <w:r w:rsidRPr="00C2006E">
        <w:t>/ Scheduler/</w:t>
      </w:r>
      <w:proofErr w:type="spellStart"/>
      <w:r w:rsidRPr="00C2006E">
        <w:t>SchedulerEAR</w:t>
      </w:r>
      <w:proofErr w:type="spellEnd"/>
      <w:r w:rsidRPr="00C2006E">
        <w:t>/target/</w:t>
      </w:r>
      <w:proofErr w:type="spellStart"/>
      <w:r w:rsidRPr="00C2006E">
        <w:t>BlueMobileScheduler.ear</w:t>
      </w:r>
      <w:proofErr w:type="spellEnd"/>
      <w:r w:rsidRPr="00C2006E">
        <w:t>"</w:t>
      </w:r>
    </w:p>
    <w:p w:rsidR="00312727" w:rsidRPr="00C2006E" w:rsidRDefault="00312727" w:rsidP="00971E69">
      <w:pPr>
        <w:rPr>
          <w:lang w:val="en-IN"/>
        </w:rPr>
      </w:pPr>
    </w:p>
    <w:p w:rsidR="00312727" w:rsidRPr="00312727" w:rsidRDefault="00312727" w:rsidP="00971E69">
      <w:pPr>
        <w:pStyle w:val="Subtitle"/>
        <w:numPr>
          <w:ilvl w:val="0"/>
          <w:numId w:val="9"/>
        </w:numPr>
      </w:pPr>
      <w:r w:rsidRPr="00525819">
        <w:t xml:space="preserve">Setup </w:t>
      </w:r>
      <w:r>
        <w:t>Node in Jenkins Master</w:t>
      </w:r>
    </w:p>
    <w:p w:rsidR="006E0EE9" w:rsidRPr="009F4598" w:rsidRDefault="006E0EE9" w:rsidP="00971E69">
      <w:pPr>
        <w:pStyle w:val="ListParagraph"/>
        <w:numPr>
          <w:ilvl w:val="0"/>
          <w:numId w:val="9"/>
        </w:numPr>
      </w:pPr>
      <w:r w:rsidRPr="009F4598">
        <w:t>Go to Manage Jenkins &gt; Manage Nodes.</w:t>
      </w:r>
    </w:p>
    <w:p w:rsidR="006E0EE9" w:rsidRPr="009F4598" w:rsidRDefault="006E0EE9" w:rsidP="00971E69">
      <w:pPr>
        <w:pStyle w:val="ListParagraph"/>
        <w:numPr>
          <w:ilvl w:val="0"/>
          <w:numId w:val="9"/>
        </w:numPr>
      </w:pPr>
      <w:r w:rsidRPr="009F4598">
        <w:t>New Node --&gt; Enter Node Name.</w:t>
      </w:r>
    </w:p>
    <w:p w:rsidR="006E0EE9" w:rsidRPr="009F4598" w:rsidRDefault="00A932A5" w:rsidP="00971E69">
      <w:pPr>
        <w:pStyle w:val="ListParagraph"/>
        <w:numPr>
          <w:ilvl w:val="0"/>
          <w:numId w:val="9"/>
        </w:numPr>
      </w:pPr>
      <w:r w:rsidRPr="009F4598">
        <w:t>Select Permanent Agent</w:t>
      </w:r>
    </w:p>
    <w:p w:rsidR="00A932A5" w:rsidRPr="009F4598" w:rsidRDefault="00A932A5" w:rsidP="00971E69">
      <w:pPr>
        <w:pStyle w:val="ListParagraph"/>
        <w:numPr>
          <w:ilvl w:val="0"/>
          <w:numId w:val="9"/>
        </w:numPr>
      </w:pPr>
      <w:r w:rsidRPr="009F4598">
        <w:t>Click OK</w:t>
      </w:r>
    </w:p>
    <w:p w:rsidR="00A932A5" w:rsidRPr="009F4598" w:rsidRDefault="00A932A5" w:rsidP="00971E69">
      <w:pPr>
        <w:pStyle w:val="ListParagraph"/>
        <w:numPr>
          <w:ilvl w:val="0"/>
          <w:numId w:val="9"/>
        </w:numPr>
      </w:pPr>
      <w:r w:rsidRPr="009F4598">
        <w:t>On Details page enter following information as below</w:t>
      </w:r>
    </w:p>
    <w:p w:rsidR="00A932A5" w:rsidRDefault="00A932A5" w:rsidP="00971E69"/>
    <w:p w:rsidR="00A932A5" w:rsidRPr="00525819" w:rsidRDefault="00A932A5" w:rsidP="00971E69">
      <w:r w:rsidRPr="00525819">
        <w:t>Name: Node Name</w:t>
      </w:r>
    </w:p>
    <w:p w:rsidR="00A932A5" w:rsidRPr="00525819" w:rsidRDefault="00A932A5" w:rsidP="00971E69">
      <w:r w:rsidRPr="00525819">
        <w:t>Description: Some Specific Description for the Slave</w:t>
      </w:r>
    </w:p>
    <w:p w:rsidR="00A932A5" w:rsidRPr="00525819" w:rsidRDefault="00A932A5" w:rsidP="00971E69">
      <w:r w:rsidRPr="00525819">
        <w:t># of executors: How many Executors you want to set (For SIT 1 is fine)</w:t>
      </w:r>
    </w:p>
    <w:p w:rsidR="00DB0067" w:rsidRPr="00525819" w:rsidRDefault="00A932A5" w:rsidP="00971E69">
      <w:r w:rsidRPr="00525819">
        <w:t>Remote root directory:</w:t>
      </w:r>
      <w:r w:rsidR="00C52182" w:rsidRPr="00525819">
        <w:t xml:space="preserve"> Path mentioned in step 2</w:t>
      </w:r>
      <w:r w:rsidRPr="00525819">
        <w:t xml:space="preserve"> </w:t>
      </w:r>
      <w:r w:rsidR="00DB0067" w:rsidRPr="00525819">
        <w:t>[/opt/</w:t>
      </w:r>
      <w:proofErr w:type="spellStart"/>
      <w:r w:rsidR="00DB0067" w:rsidRPr="00525819">
        <w:t>jenkins_slave</w:t>
      </w:r>
      <w:proofErr w:type="spellEnd"/>
      <w:r w:rsidR="00DB0067" w:rsidRPr="00525819">
        <w:t>]</w:t>
      </w:r>
    </w:p>
    <w:p w:rsidR="00DB0067" w:rsidRPr="00525819" w:rsidRDefault="00DB0067" w:rsidP="00971E69">
      <w:proofErr w:type="spellStart"/>
      <w:r w:rsidRPr="00525819">
        <w:t>Lables</w:t>
      </w:r>
      <w:proofErr w:type="spellEnd"/>
      <w:r w:rsidRPr="00525819">
        <w:t xml:space="preserve">: Add Label to define identification group </w:t>
      </w:r>
    </w:p>
    <w:p w:rsidR="00DB0067" w:rsidRPr="00525819" w:rsidRDefault="00DB0067" w:rsidP="00971E69">
      <w:r w:rsidRPr="00525819">
        <w:t>Usage: Use this node as much as possible</w:t>
      </w:r>
    </w:p>
    <w:p w:rsidR="00DB0067" w:rsidRPr="00525819" w:rsidRDefault="00DB0067" w:rsidP="00971E69">
      <w:r w:rsidRPr="00525819">
        <w:t xml:space="preserve">Launch Method: Launch slave agent via </w:t>
      </w:r>
      <w:proofErr w:type="spellStart"/>
      <w:r w:rsidRPr="00525819">
        <w:t>ssh</w:t>
      </w:r>
      <w:proofErr w:type="spellEnd"/>
    </w:p>
    <w:p w:rsidR="00DB0067" w:rsidRPr="00525819" w:rsidRDefault="00DB0067" w:rsidP="00971E69">
      <w:r w:rsidRPr="00525819">
        <w:lastRenderedPageBreak/>
        <w:t>Host: App Server IP</w:t>
      </w:r>
    </w:p>
    <w:p w:rsidR="00A932A5" w:rsidRPr="00525819" w:rsidRDefault="00DB0067" w:rsidP="00971E69">
      <w:proofErr w:type="gramStart"/>
      <w:r w:rsidRPr="00525819">
        <w:t>Credential :</w:t>
      </w:r>
      <w:proofErr w:type="gramEnd"/>
      <w:r w:rsidRPr="00525819">
        <w:t xml:space="preserve"> </w:t>
      </w:r>
      <w:proofErr w:type="spellStart"/>
      <w:r w:rsidRPr="00525819">
        <w:t>Userid</w:t>
      </w:r>
      <w:proofErr w:type="spellEnd"/>
      <w:r w:rsidRPr="00525819">
        <w:t xml:space="preserve"> / Password to connect    </w:t>
      </w:r>
    </w:p>
    <w:p w:rsidR="00A932A5" w:rsidRDefault="00A932A5" w:rsidP="00971E69"/>
    <w:p w:rsidR="00A932A5" w:rsidRDefault="00A932A5" w:rsidP="00971E69"/>
    <w:p w:rsidR="00A932A5" w:rsidRDefault="00A932A5" w:rsidP="00971E69">
      <w:r>
        <w:rPr>
          <w:noProof/>
        </w:rPr>
        <w:drawing>
          <wp:inline distT="0" distB="0" distL="0" distR="0" wp14:anchorId="5228F99F" wp14:editId="08FD3CC1">
            <wp:extent cx="4943475" cy="24194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E9" w:rsidRDefault="006E0EE9" w:rsidP="00971E69">
      <w:pPr>
        <w:pStyle w:val="ListParagraph"/>
      </w:pPr>
    </w:p>
    <w:p w:rsidR="009F4598" w:rsidRPr="009F4598" w:rsidRDefault="009F4598" w:rsidP="00971E69">
      <w:pPr>
        <w:pStyle w:val="ListParagraph"/>
      </w:pPr>
      <w:r w:rsidRPr="009F4598">
        <w:t>Add Node Properties</w:t>
      </w:r>
    </w:p>
    <w:p w:rsidR="009F4598" w:rsidRDefault="009F4598" w:rsidP="00971E69">
      <w:pPr>
        <w:pStyle w:val="ListParagraph"/>
      </w:pPr>
    </w:p>
    <w:p w:rsidR="009F4598" w:rsidRDefault="009F4598" w:rsidP="00971E69">
      <w:pPr>
        <w:pStyle w:val="ListParagraph"/>
      </w:pPr>
      <w:r>
        <w:rPr>
          <w:noProof/>
        </w:rPr>
        <w:drawing>
          <wp:inline distT="0" distB="0" distL="0" distR="0" wp14:anchorId="7610727B" wp14:editId="7004C5A0">
            <wp:extent cx="4943475" cy="110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E9" w:rsidRPr="006E5822" w:rsidRDefault="006E0EE9" w:rsidP="00971E69">
      <w:pPr>
        <w:pStyle w:val="ListParagraph"/>
      </w:pPr>
    </w:p>
    <w:p w:rsidR="009F4598" w:rsidRDefault="009F4598" w:rsidP="00971E69">
      <w:pPr>
        <w:pStyle w:val="ListParagraph"/>
        <w:numPr>
          <w:ilvl w:val="0"/>
          <w:numId w:val="9"/>
        </w:numPr>
      </w:pPr>
      <w:r>
        <w:t>Save Node Details</w:t>
      </w:r>
    </w:p>
    <w:p w:rsidR="009F4598" w:rsidRDefault="009F4598" w:rsidP="00971E69">
      <w:pPr>
        <w:pStyle w:val="ListParagraph"/>
        <w:numPr>
          <w:ilvl w:val="0"/>
          <w:numId w:val="9"/>
        </w:numPr>
      </w:pPr>
      <w:r w:rsidRPr="009F4598">
        <w:t>Click on the </w:t>
      </w:r>
      <w:r w:rsidRPr="009F4598">
        <w:rPr>
          <w:bCs/>
        </w:rPr>
        <w:t>Launch</w:t>
      </w:r>
      <w:r w:rsidRPr="009F4598">
        <w:t> button to launch agent </w:t>
      </w:r>
    </w:p>
    <w:p w:rsidR="009F4598" w:rsidRDefault="009F4598" w:rsidP="00971E69">
      <w:pPr>
        <w:pStyle w:val="ListParagraph"/>
        <w:numPr>
          <w:ilvl w:val="0"/>
          <w:numId w:val="9"/>
        </w:numPr>
      </w:pPr>
      <w:r>
        <w:t xml:space="preserve">On successful connection and Launch you will find </w:t>
      </w:r>
      <w:r w:rsidR="00312727">
        <w:t>following node as below</w:t>
      </w:r>
    </w:p>
    <w:p w:rsidR="00312727" w:rsidRDefault="00312727" w:rsidP="00971E69">
      <w:pPr>
        <w:pStyle w:val="ListParagraph"/>
      </w:pPr>
    </w:p>
    <w:p w:rsidR="009F24C7" w:rsidRPr="00B41975" w:rsidRDefault="00312727" w:rsidP="00971E69">
      <w:pPr>
        <w:pStyle w:val="ListParagraph"/>
        <w:rPr>
          <w:rFonts w:ascii="Segoe UI" w:hAnsi="Segoe UI" w:cs="Segoe UI"/>
          <w:color w:val="31849B" w:themeColor="accent5" w:themeShade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1E8F61" wp14:editId="696F2047">
            <wp:extent cx="2286000" cy="1998617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C7" w:rsidRPr="009F24C7" w:rsidRDefault="0054610D" w:rsidP="00971E69">
      <w:pPr>
        <w:pStyle w:val="Heading1"/>
      </w:pPr>
      <w:bookmarkStart w:id="30" w:name="_Toc511664441"/>
      <w:r>
        <w:lastRenderedPageBreak/>
        <w:t>Create AVF Application Project</w:t>
      </w:r>
      <w:bookmarkEnd w:id="30"/>
    </w:p>
    <w:p w:rsidR="000E42E0" w:rsidRDefault="000E42E0" w:rsidP="00971E69">
      <w:pPr>
        <w:pStyle w:val="Heading2"/>
      </w:pPr>
      <w:bookmarkStart w:id="31" w:name="_Toc511664442"/>
      <w:r>
        <w:t>Create Project</w:t>
      </w:r>
      <w:bookmarkEnd w:id="31"/>
    </w:p>
    <w:p w:rsidR="00B41975" w:rsidRPr="00B41975" w:rsidRDefault="00B41975" w:rsidP="00971E69"/>
    <w:p w:rsidR="00B41975" w:rsidRDefault="00B41975" w:rsidP="00971E69">
      <w:pPr>
        <w:pStyle w:val="ListParagraph"/>
        <w:numPr>
          <w:ilvl w:val="0"/>
          <w:numId w:val="10"/>
        </w:numPr>
      </w:pPr>
      <w:r>
        <w:t>Login into Jenkins Portal</w:t>
      </w:r>
    </w:p>
    <w:p w:rsidR="00B41975" w:rsidRDefault="00B41975" w:rsidP="00971E69">
      <w:pPr>
        <w:pStyle w:val="ListParagraph"/>
        <w:numPr>
          <w:ilvl w:val="0"/>
          <w:numId w:val="10"/>
        </w:numPr>
      </w:pPr>
      <w:r>
        <w:t>Click on Jenkins &gt; New Item</w:t>
      </w:r>
    </w:p>
    <w:p w:rsidR="00B41975" w:rsidRDefault="00B41975" w:rsidP="00971E69">
      <w:pPr>
        <w:pStyle w:val="ListParagraph"/>
        <w:numPr>
          <w:ilvl w:val="0"/>
          <w:numId w:val="10"/>
        </w:numPr>
      </w:pPr>
      <w:r>
        <w:t>Enter Project Name “</w:t>
      </w:r>
      <w:proofErr w:type="spellStart"/>
      <w:r>
        <w:t>AVFApplications</w:t>
      </w:r>
      <w:proofErr w:type="spellEnd"/>
      <w:r>
        <w:t>” [Avoid to enter Name With Space]</w:t>
      </w:r>
    </w:p>
    <w:p w:rsidR="00B41975" w:rsidRPr="002824D6" w:rsidRDefault="00B41975" w:rsidP="00971E69">
      <w:pPr>
        <w:pStyle w:val="ListParagraph"/>
        <w:numPr>
          <w:ilvl w:val="0"/>
          <w:numId w:val="10"/>
        </w:numPr>
      </w:pPr>
      <w:r>
        <w:t>Select “Maven Project” and click “OK”</w:t>
      </w:r>
    </w:p>
    <w:p w:rsidR="00B41975" w:rsidRPr="002824D6" w:rsidRDefault="00B41975" w:rsidP="00971E69">
      <w:pPr>
        <w:pStyle w:val="ListParagraph"/>
      </w:pPr>
      <w:r>
        <w:t>This will create a Jenkins Project called “</w:t>
      </w:r>
      <w:proofErr w:type="spellStart"/>
      <w:r>
        <w:t>AVFApplications</w:t>
      </w:r>
      <w:proofErr w:type="spellEnd"/>
      <w:r>
        <w:t>”</w:t>
      </w:r>
    </w:p>
    <w:p w:rsidR="00B41975" w:rsidRDefault="00B41975" w:rsidP="00971E69">
      <w:pPr>
        <w:pStyle w:val="ListParagraph"/>
        <w:numPr>
          <w:ilvl w:val="0"/>
          <w:numId w:val="10"/>
        </w:numPr>
      </w:pPr>
      <w:r>
        <w:t>Enter Description as “</w:t>
      </w:r>
      <w:r w:rsidRPr="00B41975">
        <w:t>Build and Deploy AVF Application in JBOSS Server</w:t>
      </w:r>
      <w:r>
        <w:t>”</w:t>
      </w:r>
    </w:p>
    <w:p w:rsidR="00B41975" w:rsidRDefault="00B41975" w:rsidP="00971E69">
      <w:pPr>
        <w:pStyle w:val="ListParagraph"/>
        <w:numPr>
          <w:ilvl w:val="0"/>
          <w:numId w:val="10"/>
        </w:numPr>
      </w:pPr>
      <w:r>
        <w:t>In Section “</w:t>
      </w:r>
      <w:r w:rsidRPr="00B41975">
        <w:t>Maven Info Plugin Configuration</w:t>
      </w:r>
      <w:r>
        <w:t xml:space="preserve">” </w:t>
      </w:r>
    </w:p>
    <w:p w:rsidR="007C058D" w:rsidRDefault="007C058D" w:rsidP="00971E69">
      <w:pPr>
        <w:pStyle w:val="ListParagraph"/>
      </w:pPr>
      <w:r>
        <w:t>Add “</w:t>
      </w:r>
      <w:r w:rsidRPr="007C058D">
        <w:rPr>
          <w:rFonts w:ascii="Helvetica" w:hAnsi="Helvetica"/>
          <w:color w:val="333333"/>
          <w:shd w:val="clear" w:color="auto" w:fill="F9F9F9"/>
        </w:rPr>
        <w:t>GitHub Project</w:t>
      </w:r>
      <w:r>
        <w:rPr>
          <w:rFonts w:ascii="Helvetica" w:hAnsi="Helvetica"/>
          <w:color w:val="333333"/>
          <w:shd w:val="clear" w:color="auto" w:fill="F9F9F9"/>
        </w:rPr>
        <w:t>”</w:t>
      </w:r>
      <w:r>
        <w:t xml:space="preserve"> value: </w:t>
      </w:r>
      <w:hyperlink r:id="rId22" w:history="1">
        <w:r w:rsidRPr="00803BCB">
          <w:rPr>
            <w:rStyle w:val="Hyperlink"/>
            <w:rFonts w:ascii="Segoe UI" w:hAnsi="Segoe UI" w:cs="Segoe UI"/>
            <w:b/>
            <w:sz w:val="20"/>
            <w:szCs w:val="20"/>
            <w14:textFill>
              <w14:solidFill>
                <w14:srgbClr w14:val="0000EE">
                  <w14:lumMod w14:val="75000"/>
                </w14:srgbClr>
              </w14:solidFill>
            </w14:textFill>
          </w:rPr>
          <w:t>https://github.com/atosorigin/AVF2.0/</w:t>
        </w:r>
      </w:hyperlink>
    </w:p>
    <w:p w:rsidR="007C058D" w:rsidRDefault="007C058D" w:rsidP="00971E69">
      <w:pPr>
        <w:pStyle w:val="ListParagraph"/>
        <w:numPr>
          <w:ilvl w:val="0"/>
          <w:numId w:val="10"/>
        </w:numPr>
      </w:pPr>
      <w:r>
        <w:t>In Section “</w:t>
      </w:r>
      <w:r w:rsidRPr="00B41975">
        <w:t>Maven Info Plugin Configuration</w:t>
      </w:r>
      <w:r>
        <w:t xml:space="preserve">” </w:t>
      </w:r>
    </w:p>
    <w:p w:rsidR="007C058D" w:rsidRDefault="007C058D" w:rsidP="00971E69">
      <w:pPr>
        <w:pStyle w:val="ListParagraph"/>
      </w:pPr>
      <w:r>
        <w:t>Add “</w:t>
      </w:r>
      <w:r>
        <w:rPr>
          <w:rFonts w:ascii="Helvetica" w:hAnsi="Helvetica"/>
          <w:color w:val="333333"/>
          <w:shd w:val="clear" w:color="auto" w:fill="F9F9F9"/>
        </w:rPr>
        <w:t xml:space="preserve">Restrict where this project can be run” </w:t>
      </w:r>
      <w:r w:rsidRPr="007C058D">
        <w:t>value</w:t>
      </w:r>
      <w:r>
        <w:t xml:space="preserve"> as </w:t>
      </w:r>
      <w:proofErr w:type="spellStart"/>
      <w:r w:rsidRPr="007C058D">
        <w:t>AVF_Jenkins_Slave_label</w:t>
      </w:r>
      <w:proofErr w:type="spellEnd"/>
      <w:r>
        <w:t xml:space="preserve"> in Label Expression. This label name is the</w:t>
      </w:r>
      <w:r w:rsidR="009A0A0B">
        <w:t xml:space="preserve"> same</w:t>
      </w:r>
      <w:r>
        <w:t xml:space="preserve"> name of </w:t>
      </w:r>
      <w:r w:rsidR="009A0A0B">
        <w:t>we have given for Node</w:t>
      </w:r>
    </w:p>
    <w:p w:rsidR="00EC0440" w:rsidRDefault="00EC0440" w:rsidP="00971E69">
      <w:pPr>
        <w:pStyle w:val="ListParagraph"/>
        <w:numPr>
          <w:ilvl w:val="0"/>
          <w:numId w:val="10"/>
        </w:numPr>
      </w:pPr>
      <w:r w:rsidRPr="00EC0440">
        <w:t>In Section “</w:t>
      </w:r>
      <w:r w:rsidRPr="00EC0440">
        <w:rPr>
          <w:rFonts w:ascii="Helvetica" w:hAnsi="Helvetica"/>
          <w:color w:val="333333"/>
          <w:shd w:val="clear" w:color="auto" w:fill="F9F9F9"/>
        </w:rPr>
        <w:t>Source Code Management</w:t>
      </w:r>
      <w:r w:rsidRPr="00EC0440">
        <w:t xml:space="preserve">” </w:t>
      </w:r>
      <w:r>
        <w:t>select « Git »</w:t>
      </w:r>
    </w:p>
    <w:p w:rsidR="001B4DF6" w:rsidRDefault="001B4DF6" w:rsidP="00971E69">
      <w:pPr>
        <w:pStyle w:val="ListParagraph"/>
      </w:pPr>
      <w:r w:rsidRPr="001B4DF6">
        <w:rPr>
          <w:lang w:val="en-US"/>
        </w:rPr>
        <w:t xml:space="preserve">Add values to </w:t>
      </w:r>
      <w:r w:rsidRPr="001B4DF6">
        <w:rPr>
          <w:rFonts w:ascii="Helvetica" w:hAnsi="Helvetica"/>
          <w:color w:val="333333"/>
          <w:shd w:val="clear" w:color="auto" w:fill="F9F9F9"/>
        </w:rPr>
        <w:t>Repositories</w:t>
      </w:r>
      <w:r w:rsidRPr="001B4DF6">
        <w:t xml:space="preserve"> as below</w:t>
      </w:r>
    </w:p>
    <w:p w:rsidR="001B4DF6" w:rsidRPr="001B4DF6" w:rsidRDefault="001B4DF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  <w:lang w:val="en-US"/>
        </w:rPr>
      </w:pPr>
      <w:r>
        <w:t xml:space="preserve">Repository URL : </w:t>
      </w:r>
      <w:hyperlink r:id="rId23" w:history="1">
        <w:r w:rsidRPr="00803BCB">
          <w:rPr>
            <w:rStyle w:val="Hyperlink"/>
            <w:rFonts w:ascii="Helvetica" w:hAnsi="Helvetica"/>
            <w:sz w:val="20"/>
            <w:szCs w:val="20"/>
          </w:rPr>
          <w:t>https://github.com/atosorigin/AVF2.0.git</w:t>
        </w:r>
      </w:hyperlink>
    </w:p>
    <w:p w:rsidR="001B4DF6" w:rsidRPr="001B4DF6" w:rsidRDefault="001B4DF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</w:rPr>
      </w:pPr>
      <w:r>
        <w:t>Credential : &lt;&lt;As useful, which has access on Repository&gt;&gt;</w:t>
      </w:r>
    </w:p>
    <w:p w:rsidR="001B4DF6" w:rsidRPr="001B4DF6" w:rsidRDefault="001B4DF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  <w:lang w:val="en-US"/>
        </w:rPr>
      </w:pPr>
      <w:r>
        <w:t xml:space="preserve">Branch Specifier : </w:t>
      </w:r>
      <w:r w:rsidRPr="001B4DF6">
        <w:t>*/master</w:t>
      </w:r>
    </w:p>
    <w:p w:rsidR="001B4DF6" w:rsidRPr="001B4DF6" w:rsidRDefault="001B4DF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  <w:lang w:val="en-US"/>
        </w:rPr>
      </w:pPr>
      <w:r>
        <w:t>Repository browser : Auto</w:t>
      </w:r>
    </w:p>
    <w:p w:rsidR="001B4DF6" w:rsidRPr="001B4DF6" w:rsidRDefault="001B4DF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  <w:lang w:val="en-US"/>
        </w:rPr>
      </w:pPr>
      <w:r>
        <w:t xml:space="preserve">No Additional Behaviours </w:t>
      </w:r>
    </w:p>
    <w:p w:rsidR="00EC0440" w:rsidRPr="001B4DF6" w:rsidRDefault="00EC0440" w:rsidP="00971E69">
      <w:pPr>
        <w:pStyle w:val="ListParagraph"/>
      </w:pPr>
    </w:p>
    <w:p w:rsidR="00EC0440" w:rsidRPr="001B4DF6" w:rsidRDefault="00EC0440" w:rsidP="00971E69">
      <w:pPr>
        <w:pStyle w:val="ListParagraph"/>
      </w:pPr>
    </w:p>
    <w:p w:rsidR="00694BB3" w:rsidRDefault="00694BB3" w:rsidP="00971E69">
      <w:pPr>
        <w:pStyle w:val="ListParagraph"/>
        <w:numPr>
          <w:ilvl w:val="0"/>
          <w:numId w:val="10"/>
        </w:numPr>
      </w:pPr>
      <w:r>
        <w:t>In Section “</w:t>
      </w:r>
      <w:r w:rsidRPr="00694BB3">
        <w:t>Build</w:t>
      </w:r>
      <w:r>
        <w:t xml:space="preserve">” </w:t>
      </w:r>
    </w:p>
    <w:p w:rsidR="007C058D" w:rsidRPr="00694BB3" w:rsidRDefault="00694BB3" w:rsidP="00971E69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color w:val="31849B" w:themeColor="accent5" w:themeShade="BF"/>
        </w:rPr>
      </w:pPr>
      <w:r>
        <w:rPr>
          <w:shd w:val="clear" w:color="auto" w:fill="F9F9F9"/>
        </w:rPr>
        <w:t>Root POM will be pom.xml</w:t>
      </w:r>
    </w:p>
    <w:p w:rsidR="00694BB3" w:rsidRDefault="00694BB3" w:rsidP="00971E69">
      <w:pPr>
        <w:pStyle w:val="ListParagraph"/>
        <w:numPr>
          <w:ilvl w:val="0"/>
          <w:numId w:val="12"/>
        </w:numPr>
      </w:pPr>
      <w:r>
        <w:rPr>
          <w:rFonts w:ascii="Helvetica" w:hAnsi="Helvetica"/>
          <w:color w:val="333333"/>
          <w:shd w:val="clear" w:color="auto" w:fill="F9F9F9"/>
        </w:rPr>
        <w:t>Goals and options will be “</w:t>
      </w:r>
      <w:r w:rsidRPr="00694BB3">
        <w:t>clean install -</w:t>
      </w:r>
      <w:proofErr w:type="spellStart"/>
      <w:r w:rsidRPr="00694BB3">
        <w:t>pl</w:t>
      </w:r>
      <w:proofErr w:type="spellEnd"/>
      <w:r w:rsidRPr="00694BB3">
        <w:t xml:space="preserve"> !</w:t>
      </w:r>
      <w:proofErr w:type="spellStart"/>
      <w:r w:rsidRPr="00694BB3">
        <w:t>BlueMobileIntegrationTest</w:t>
      </w:r>
      <w:proofErr w:type="spellEnd"/>
      <w:r>
        <w:t>”</w:t>
      </w:r>
    </w:p>
    <w:p w:rsidR="00694BB3" w:rsidRPr="00694BB3" w:rsidRDefault="00694BB3" w:rsidP="00971E69">
      <w:pPr>
        <w:pStyle w:val="ListParagraph"/>
        <w:numPr>
          <w:ilvl w:val="1"/>
          <w:numId w:val="12"/>
        </w:numPr>
        <w:rPr>
          <w:rFonts w:ascii="Segoe UI" w:hAnsi="Segoe UI" w:cs="Segoe UI"/>
          <w:b/>
          <w:color w:val="31849B" w:themeColor="accent5" w:themeShade="BF"/>
        </w:rPr>
      </w:pPr>
      <w:r>
        <w:rPr>
          <w:shd w:val="clear" w:color="auto" w:fill="F9F9F9"/>
        </w:rPr>
        <w:t xml:space="preserve">This will ensure not to build </w:t>
      </w:r>
      <w:proofErr w:type="spellStart"/>
      <w:r>
        <w:rPr>
          <w:shd w:val="clear" w:color="auto" w:fill="F9F9F9"/>
        </w:rPr>
        <w:t>IntegrationTest</w:t>
      </w:r>
      <w:proofErr w:type="spellEnd"/>
      <w:r>
        <w:rPr>
          <w:shd w:val="clear" w:color="auto" w:fill="F9F9F9"/>
        </w:rPr>
        <w:t xml:space="preserve"> project</w:t>
      </w:r>
    </w:p>
    <w:p w:rsidR="00694BB3" w:rsidRDefault="00694BB3" w:rsidP="00971E69">
      <w:pPr>
        <w:pStyle w:val="ListParagraph"/>
        <w:numPr>
          <w:ilvl w:val="0"/>
          <w:numId w:val="10"/>
        </w:numPr>
      </w:pPr>
      <w:r>
        <w:t xml:space="preserve">In Section “Post Steps” </w:t>
      </w:r>
    </w:p>
    <w:p w:rsidR="00694BB3" w:rsidRDefault="00694BB3" w:rsidP="00971E69">
      <w:pPr>
        <w:rPr>
          <w:rFonts w:ascii="Segoe UI" w:hAnsi="Segoe UI" w:cs="Segoe UI"/>
          <w:b/>
          <w:color w:val="31849B" w:themeColor="accent5" w:themeShade="BF"/>
        </w:rPr>
      </w:pPr>
      <w:r>
        <w:rPr>
          <w:rFonts w:ascii="Segoe UI" w:hAnsi="Segoe UI" w:cs="Segoe UI"/>
          <w:b/>
          <w:color w:val="31849B" w:themeColor="accent5" w:themeShade="BF"/>
        </w:rPr>
        <w:t>Select “</w:t>
      </w:r>
      <w:r w:rsidRPr="00694BB3">
        <w:rPr>
          <w:rFonts w:eastAsiaTheme="minorHAnsi"/>
          <w:shd w:val="clear" w:color="auto" w:fill="F9F9F9"/>
          <w:lang w:val="en-IN"/>
        </w:rPr>
        <w:t>Execute Shell</w:t>
      </w:r>
      <w:r>
        <w:rPr>
          <w:rFonts w:ascii="Segoe UI" w:hAnsi="Segoe UI" w:cs="Segoe UI"/>
          <w:b/>
          <w:color w:val="31849B" w:themeColor="accent5" w:themeShade="BF"/>
        </w:rPr>
        <w:t>”</w:t>
      </w:r>
    </w:p>
    <w:p w:rsidR="00694BB3" w:rsidRDefault="00694BB3" w:rsidP="00971E69">
      <w:r>
        <w:t>Enter following command</w:t>
      </w:r>
    </w:p>
    <w:p w:rsidR="00694BB3" w:rsidRPr="00694BB3" w:rsidRDefault="00694BB3" w:rsidP="00971E69">
      <w:r>
        <w:tab/>
      </w:r>
      <w:r w:rsidRPr="00694BB3">
        <w:t>/opt/scripts/deployBlueMobileCore.sh</w:t>
      </w:r>
    </w:p>
    <w:p w:rsidR="00694BB3" w:rsidRPr="00694BB3" w:rsidRDefault="00694BB3" w:rsidP="00971E69">
      <w:r w:rsidRPr="00694BB3">
        <w:t>/opt/scripts/deployBlueMobileExtranet.sh</w:t>
      </w:r>
    </w:p>
    <w:p w:rsidR="00694BB3" w:rsidRPr="00694BB3" w:rsidRDefault="00694BB3" w:rsidP="00971E69">
      <w:r w:rsidRPr="00694BB3">
        <w:t>/opt/scripts/deployBlueMobileTestHarness.sh</w:t>
      </w:r>
    </w:p>
    <w:p w:rsidR="00694BB3" w:rsidRPr="00694BB3" w:rsidRDefault="00694BB3" w:rsidP="00971E69">
      <w:r w:rsidRPr="00694BB3">
        <w:lastRenderedPageBreak/>
        <w:t>/opt/scripts/deployBlueMobileAdminConsole.sh</w:t>
      </w:r>
    </w:p>
    <w:p w:rsidR="0054610D" w:rsidRDefault="00C2006E" w:rsidP="00971E69">
      <w:r w:rsidRPr="00694BB3">
        <w:t>/opt/scripts/</w:t>
      </w:r>
      <w:r w:rsidRPr="00C2006E">
        <w:t>deployBlueMobileScheduler.sh</w:t>
      </w:r>
    </w:p>
    <w:p w:rsidR="002824D6" w:rsidRPr="002824D6" w:rsidRDefault="002824D6" w:rsidP="00971E69">
      <w:pPr>
        <w:pStyle w:val="ListParagraph"/>
        <w:numPr>
          <w:ilvl w:val="0"/>
          <w:numId w:val="10"/>
        </w:numPr>
      </w:pPr>
      <w:r>
        <w:t>Click Save</w:t>
      </w:r>
    </w:p>
    <w:p w:rsidR="0054610D" w:rsidRPr="009F24C7" w:rsidRDefault="0054610D" w:rsidP="00971E69">
      <w:pPr>
        <w:pStyle w:val="Heading1"/>
      </w:pPr>
      <w:bookmarkStart w:id="32" w:name="_Toc511664443"/>
      <w:r>
        <w:lastRenderedPageBreak/>
        <w:t>Create AVF Integration Test Project</w:t>
      </w:r>
      <w:bookmarkEnd w:id="32"/>
    </w:p>
    <w:p w:rsidR="0054610D" w:rsidRDefault="0054610D" w:rsidP="00971E69">
      <w:pPr>
        <w:pStyle w:val="Heading2"/>
      </w:pPr>
      <w:bookmarkStart w:id="33" w:name="_Toc511664444"/>
      <w:r>
        <w:t>Create Project</w:t>
      </w:r>
      <w:bookmarkEnd w:id="33"/>
    </w:p>
    <w:p w:rsidR="000E42E0" w:rsidRPr="000E42E0" w:rsidRDefault="000E42E0" w:rsidP="00971E69"/>
    <w:p w:rsidR="002824D6" w:rsidRDefault="002824D6" w:rsidP="00971E69">
      <w:pPr>
        <w:pStyle w:val="ListParagraph"/>
        <w:numPr>
          <w:ilvl w:val="0"/>
          <w:numId w:val="13"/>
        </w:numPr>
      </w:pPr>
      <w:r>
        <w:t>Login into Jenkins Portal</w:t>
      </w:r>
    </w:p>
    <w:p w:rsidR="002824D6" w:rsidRDefault="002824D6" w:rsidP="00971E69">
      <w:pPr>
        <w:pStyle w:val="ListParagraph"/>
        <w:numPr>
          <w:ilvl w:val="0"/>
          <w:numId w:val="13"/>
        </w:numPr>
      </w:pPr>
      <w:r>
        <w:t>Click on Jenkins &gt; New Item</w:t>
      </w:r>
    </w:p>
    <w:p w:rsidR="002824D6" w:rsidRDefault="002824D6" w:rsidP="00971E69">
      <w:pPr>
        <w:pStyle w:val="ListParagraph"/>
        <w:numPr>
          <w:ilvl w:val="0"/>
          <w:numId w:val="13"/>
        </w:numPr>
      </w:pPr>
      <w:r>
        <w:t>Enter Project Name “</w:t>
      </w:r>
      <w:proofErr w:type="spellStart"/>
      <w:r w:rsidRPr="002824D6">
        <w:t>AVFIntegrationTest</w:t>
      </w:r>
      <w:proofErr w:type="spellEnd"/>
      <w:r>
        <w:t>” [Avoid to enter Name With Space]</w:t>
      </w:r>
    </w:p>
    <w:p w:rsidR="002824D6" w:rsidRDefault="002824D6" w:rsidP="00971E69">
      <w:pPr>
        <w:pStyle w:val="ListParagraph"/>
        <w:numPr>
          <w:ilvl w:val="0"/>
          <w:numId w:val="13"/>
        </w:numPr>
      </w:pPr>
      <w:r>
        <w:t>Select “Maven Project” and click “OK”</w:t>
      </w:r>
    </w:p>
    <w:p w:rsidR="002824D6" w:rsidRDefault="002824D6" w:rsidP="00971E69">
      <w:pPr>
        <w:pStyle w:val="ListParagraph"/>
      </w:pPr>
    </w:p>
    <w:p w:rsidR="002824D6" w:rsidRDefault="002824D6" w:rsidP="00971E69">
      <w:pPr>
        <w:pStyle w:val="ListParagraph"/>
      </w:pPr>
      <w:r>
        <w:t>This will create a Jenkins Project called “</w:t>
      </w:r>
      <w:proofErr w:type="spellStart"/>
      <w:r w:rsidRPr="002824D6">
        <w:t>AVFIntegrationTest</w:t>
      </w:r>
      <w:proofErr w:type="spellEnd"/>
      <w:r>
        <w:t>”</w:t>
      </w:r>
    </w:p>
    <w:p w:rsidR="002824D6" w:rsidRDefault="002824D6" w:rsidP="00971E69">
      <w:pPr>
        <w:pStyle w:val="ListParagraph"/>
      </w:pPr>
    </w:p>
    <w:p w:rsidR="002824D6" w:rsidRDefault="002824D6" w:rsidP="00971E6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Enter Description as “</w:t>
      </w:r>
      <w:r w:rsidRPr="002824D6">
        <w:t>AVF Integration Test : Used to run integration test on System Test Environment</w:t>
      </w:r>
      <w:r>
        <w:rPr>
          <w:b/>
        </w:rPr>
        <w:t>”</w:t>
      </w:r>
    </w:p>
    <w:p w:rsidR="002824D6" w:rsidRDefault="002824D6" w:rsidP="00971E69">
      <w:pPr>
        <w:pStyle w:val="ListParagraph"/>
        <w:numPr>
          <w:ilvl w:val="0"/>
          <w:numId w:val="13"/>
        </w:numPr>
      </w:pPr>
      <w:r>
        <w:t>In Section “</w:t>
      </w:r>
      <w:r w:rsidRPr="00B41975">
        <w:t>Maven Info Plugin Configuration</w:t>
      </w:r>
      <w:r>
        <w:t xml:space="preserve">” </w:t>
      </w:r>
    </w:p>
    <w:p w:rsidR="002824D6" w:rsidRDefault="002824D6" w:rsidP="00971E69">
      <w:pPr>
        <w:pStyle w:val="ListParagraph"/>
      </w:pPr>
      <w:r>
        <w:t>Add “</w:t>
      </w:r>
      <w:r w:rsidRPr="007C058D">
        <w:rPr>
          <w:rFonts w:ascii="Helvetica" w:hAnsi="Helvetica"/>
          <w:color w:val="333333"/>
          <w:shd w:val="clear" w:color="auto" w:fill="F9F9F9"/>
        </w:rPr>
        <w:t>GitHub Project</w:t>
      </w:r>
      <w:r>
        <w:rPr>
          <w:rFonts w:ascii="Helvetica" w:hAnsi="Helvetica"/>
          <w:color w:val="333333"/>
          <w:shd w:val="clear" w:color="auto" w:fill="F9F9F9"/>
        </w:rPr>
        <w:t>”</w:t>
      </w:r>
      <w:r>
        <w:t xml:space="preserve"> value: </w:t>
      </w:r>
      <w:hyperlink r:id="rId24" w:history="1">
        <w:r w:rsidRPr="00803BCB">
          <w:rPr>
            <w:rStyle w:val="Hyperlink"/>
            <w:rFonts w:ascii="Segoe UI" w:hAnsi="Segoe UI" w:cs="Segoe UI"/>
            <w:b/>
            <w:sz w:val="20"/>
            <w:szCs w:val="20"/>
            <w14:textFill>
              <w14:solidFill>
                <w14:srgbClr w14:val="0000EE">
                  <w14:lumMod w14:val="75000"/>
                </w14:srgbClr>
              </w14:solidFill>
            </w14:textFill>
          </w:rPr>
          <w:t>https://github.com/atosorigin/AVF2.0/</w:t>
        </w:r>
      </w:hyperlink>
    </w:p>
    <w:p w:rsidR="002824D6" w:rsidRDefault="002824D6" w:rsidP="00971E69">
      <w:pPr>
        <w:pStyle w:val="ListParagraph"/>
        <w:numPr>
          <w:ilvl w:val="0"/>
          <w:numId w:val="13"/>
        </w:numPr>
      </w:pPr>
      <w:r>
        <w:t>In Section “</w:t>
      </w:r>
      <w:r w:rsidRPr="00B41975">
        <w:t>Maven Info Plugin Configuration</w:t>
      </w:r>
      <w:r>
        <w:t xml:space="preserve">” </w:t>
      </w:r>
    </w:p>
    <w:p w:rsidR="002824D6" w:rsidRDefault="002824D6" w:rsidP="00971E69">
      <w:pPr>
        <w:pStyle w:val="ListParagraph"/>
      </w:pPr>
      <w:r>
        <w:t>Add “</w:t>
      </w:r>
      <w:r>
        <w:rPr>
          <w:rFonts w:ascii="Helvetica" w:hAnsi="Helvetica"/>
          <w:color w:val="333333"/>
          <w:shd w:val="clear" w:color="auto" w:fill="F9F9F9"/>
        </w:rPr>
        <w:t xml:space="preserve">Restrict where this project can be run” </w:t>
      </w:r>
      <w:r w:rsidRPr="007C058D">
        <w:t>value</w:t>
      </w:r>
      <w:r>
        <w:t xml:space="preserve"> as </w:t>
      </w:r>
      <w:proofErr w:type="spellStart"/>
      <w:r w:rsidRPr="007C058D">
        <w:t>AVF_Jenkins_Slave_label</w:t>
      </w:r>
      <w:proofErr w:type="spellEnd"/>
      <w:r>
        <w:t xml:space="preserve"> in Label Expression. This label name is the same name of we have given for Node</w:t>
      </w:r>
    </w:p>
    <w:p w:rsidR="002824D6" w:rsidRDefault="002824D6" w:rsidP="00971E69">
      <w:pPr>
        <w:pStyle w:val="ListParagraph"/>
        <w:numPr>
          <w:ilvl w:val="0"/>
          <w:numId w:val="13"/>
        </w:numPr>
      </w:pPr>
      <w:r w:rsidRPr="00EC0440">
        <w:t>In Section “</w:t>
      </w:r>
      <w:r w:rsidRPr="00EC0440">
        <w:rPr>
          <w:rFonts w:ascii="Helvetica" w:hAnsi="Helvetica"/>
          <w:color w:val="333333"/>
          <w:shd w:val="clear" w:color="auto" w:fill="F9F9F9"/>
        </w:rPr>
        <w:t>Source Code Management</w:t>
      </w:r>
      <w:r w:rsidRPr="00EC0440">
        <w:t xml:space="preserve">” </w:t>
      </w:r>
      <w:r>
        <w:t>select « Git »</w:t>
      </w:r>
    </w:p>
    <w:p w:rsidR="002824D6" w:rsidRDefault="002824D6" w:rsidP="00971E69">
      <w:pPr>
        <w:pStyle w:val="ListParagraph"/>
      </w:pPr>
      <w:r w:rsidRPr="001B4DF6">
        <w:rPr>
          <w:lang w:val="en-US"/>
        </w:rPr>
        <w:t xml:space="preserve">Add values to </w:t>
      </w:r>
      <w:r w:rsidRPr="001B4DF6">
        <w:rPr>
          <w:rFonts w:ascii="Helvetica" w:hAnsi="Helvetica"/>
          <w:color w:val="333333"/>
          <w:shd w:val="clear" w:color="auto" w:fill="F9F9F9"/>
        </w:rPr>
        <w:t>Repositories</w:t>
      </w:r>
      <w:r w:rsidRPr="001B4DF6">
        <w:t xml:space="preserve"> as below</w:t>
      </w:r>
    </w:p>
    <w:p w:rsidR="002824D6" w:rsidRPr="001B4DF6" w:rsidRDefault="002824D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  <w:lang w:val="en-US"/>
        </w:rPr>
      </w:pPr>
      <w:r>
        <w:t xml:space="preserve">Repository URL : </w:t>
      </w:r>
      <w:hyperlink r:id="rId25" w:history="1">
        <w:r w:rsidRPr="00803BCB">
          <w:rPr>
            <w:rStyle w:val="Hyperlink"/>
            <w:rFonts w:ascii="Helvetica" w:hAnsi="Helvetica"/>
            <w:sz w:val="20"/>
            <w:szCs w:val="20"/>
          </w:rPr>
          <w:t>https://github.com/atosorigin/AVF2.0.git</w:t>
        </w:r>
      </w:hyperlink>
    </w:p>
    <w:p w:rsidR="002824D6" w:rsidRPr="001B4DF6" w:rsidRDefault="002824D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</w:rPr>
      </w:pPr>
      <w:r>
        <w:t>Credential : &lt;&lt;As useful, which has access on Repository&gt;&gt;</w:t>
      </w:r>
    </w:p>
    <w:p w:rsidR="002824D6" w:rsidRPr="001B4DF6" w:rsidRDefault="002824D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  <w:lang w:val="en-US"/>
        </w:rPr>
      </w:pPr>
      <w:r>
        <w:t xml:space="preserve">Branch Specifier : </w:t>
      </w:r>
      <w:r w:rsidRPr="001B4DF6">
        <w:t>*/master</w:t>
      </w:r>
    </w:p>
    <w:p w:rsidR="002824D6" w:rsidRPr="001B4DF6" w:rsidRDefault="002824D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  <w:lang w:val="en-US"/>
        </w:rPr>
      </w:pPr>
      <w:r>
        <w:t>Repository browser : Auto</w:t>
      </w:r>
    </w:p>
    <w:p w:rsidR="002824D6" w:rsidRPr="001B4DF6" w:rsidRDefault="002824D6" w:rsidP="00971E69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31849B" w:themeColor="accent5" w:themeShade="BF"/>
          <w:lang w:val="en-US"/>
        </w:rPr>
      </w:pPr>
      <w:r>
        <w:t xml:space="preserve">No Additional Behaviours </w:t>
      </w:r>
    </w:p>
    <w:p w:rsidR="002824D6" w:rsidRPr="001B4DF6" w:rsidRDefault="002824D6" w:rsidP="00971E69">
      <w:pPr>
        <w:pStyle w:val="ListParagraph"/>
      </w:pPr>
    </w:p>
    <w:p w:rsidR="002824D6" w:rsidRPr="001B4DF6" w:rsidRDefault="002824D6" w:rsidP="00971E69">
      <w:pPr>
        <w:pStyle w:val="ListParagraph"/>
      </w:pPr>
    </w:p>
    <w:p w:rsidR="002824D6" w:rsidRDefault="002824D6" w:rsidP="00971E69">
      <w:pPr>
        <w:pStyle w:val="ListParagraph"/>
        <w:numPr>
          <w:ilvl w:val="0"/>
          <w:numId w:val="13"/>
        </w:numPr>
      </w:pPr>
      <w:r>
        <w:t>In Section “</w:t>
      </w:r>
      <w:r w:rsidRPr="00694BB3">
        <w:t>Build</w:t>
      </w:r>
      <w:r>
        <w:t xml:space="preserve">” </w:t>
      </w:r>
    </w:p>
    <w:p w:rsidR="002824D6" w:rsidRPr="00694BB3" w:rsidRDefault="002824D6" w:rsidP="00971E69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color w:val="31849B" w:themeColor="accent5" w:themeShade="BF"/>
        </w:rPr>
      </w:pPr>
      <w:r>
        <w:rPr>
          <w:shd w:val="clear" w:color="auto" w:fill="F9F9F9"/>
        </w:rPr>
        <w:t>Root POM will be pom.xml</w:t>
      </w:r>
    </w:p>
    <w:p w:rsidR="002824D6" w:rsidRDefault="002824D6" w:rsidP="00971E69">
      <w:pPr>
        <w:pStyle w:val="ListParagraph"/>
        <w:numPr>
          <w:ilvl w:val="0"/>
          <w:numId w:val="12"/>
        </w:numPr>
      </w:pPr>
      <w:r>
        <w:rPr>
          <w:rFonts w:ascii="Helvetica" w:hAnsi="Helvetica"/>
          <w:color w:val="333333"/>
          <w:shd w:val="clear" w:color="auto" w:fill="F9F9F9"/>
        </w:rPr>
        <w:t>Goals and options will be “</w:t>
      </w:r>
      <w:r>
        <w:t>clean install -</w:t>
      </w:r>
      <w:proofErr w:type="spellStart"/>
      <w:r>
        <w:t>pl</w:t>
      </w:r>
      <w:proofErr w:type="spellEnd"/>
      <w:r>
        <w:t xml:space="preserve"> </w:t>
      </w:r>
      <w:proofErr w:type="spellStart"/>
      <w:r w:rsidRPr="00694BB3">
        <w:t>BlueMobileIntegrationTest</w:t>
      </w:r>
      <w:proofErr w:type="spellEnd"/>
      <w:r>
        <w:t>”</w:t>
      </w:r>
    </w:p>
    <w:p w:rsidR="002824D6" w:rsidRPr="00694BB3" w:rsidRDefault="002824D6" w:rsidP="00971E69">
      <w:pPr>
        <w:pStyle w:val="ListParagraph"/>
        <w:numPr>
          <w:ilvl w:val="1"/>
          <w:numId w:val="12"/>
        </w:numPr>
        <w:rPr>
          <w:rFonts w:ascii="Segoe UI" w:hAnsi="Segoe UI" w:cs="Segoe UI"/>
          <w:b/>
          <w:color w:val="31849B" w:themeColor="accent5" w:themeShade="BF"/>
        </w:rPr>
      </w:pPr>
      <w:r>
        <w:rPr>
          <w:shd w:val="clear" w:color="auto" w:fill="F9F9F9"/>
        </w:rPr>
        <w:t xml:space="preserve">This will ensure to build </w:t>
      </w:r>
      <w:proofErr w:type="spellStart"/>
      <w:r>
        <w:rPr>
          <w:shd w:val="clear" w:color="auto" w:fill="F9F9F9"/>
        </w:rPr>
        <w:t>IntegrationTest</w:t>
      </w:r>
      <w:proofErr w:type="spellEnd"/>
      <w:r>
        <w:rPr>
          <w:shd w:val="clear" w:color="auto" w:fill="F9F9F9"/>
        </w:rPr>
        <w:t xml:space="preserve"> project only</w:t>
      </w:r>
    </w:p>
    <w:p w:rsidR="0054610D" w:rsidRDefault="002824D6" w:rsidP="00971E69">
      <w:pPr>
        <w:pStyle w:val="ListParagraph"/>
        <w:numPr>
          <w:ilvl w:val="0"/>
          <w:numId w:val="13"/>
        </w:numPr>
      </w:pPr>
      <w:r>
        <w:t xml:space="preserve">Click Save </w:t>
      </w:r>
      <w:r w:rsidR="0054610D">
        <w:br w:type="page"/>
      </w:r>
    </w:p>
    <w:p w:rsidR="0054610D" w:rsidRPr="009F24C7" w:rsidRDefault="0054610D" w:rsidP="00971E69">
      <w:pPr>
        <w:pStyle w:val="Heading1"/>
      </w:pPr>
      <w:bookmarkStart w:id="34" w:name="_Toc511664445"/>
      <w:r>
        <w:lastRenderedPageBreak/>
        <w:t>Build Projects</w:t>
      </w:r>
      <w:bookmarkEnd w:id="34"/>
    </w:p>
    <w:p w:rsidR="0054610D" w:rsidRDefault="0054610D" w:rsidP="00971E69">
      <w:pPr>
        <w:pStyle w:val="Heading2"/>
      </w:pPr>
      <w:bookmarkStart w:id="35" w:name="_Toc511664446"/>
      <w:r>
        <w:t>Build AVF Application Project</w:t>
      </w:r>
      <w:bookmarkEnd w:id="35"/>
    </w:p>
    <w:p w:rsidR="00DB3D92" w:rsidRDefault="00DB3D92" w:rsidP="00971E69">
      <w:pPr>
        <w:pStyle w:val="ListParagraph"/>
        <w:numPr>
          <w:ilvl w:val="0"/>
          <w:numId w:val="14"/>
        </w:numPr>
      </w:pPr>
      <w:r>
        <w:t>Login into Jenkins Portal</w:t>
      </w:r>
    </w:p>
    <w:p w:rsidR="00DB3D92" w:rsidRDefault="00DB3D92" w:rsidP="00971E69">
      <w:pPr>
        <w:pStyle w:val="ListParagraph"/>
        <w:numPr>
          <w:ilvl w:val="0"/>
          <w:numId w:val="14"/>
        </w:numPr>
      </w:pPr>
      <w:r>
        <w:t>Click on Jenkins &gt;</w:t>
      </w:r>
    </w:p>
    <w:p w:rsidR="00DB3D92" w:rsidRDefault="00DB3D92" w:rsidP="00971E69">
      <w:pPr>
        <w:pStyle w:val="ListParagraph"/>
        <w:numPr>
          <w:ilvl w:val="0"/>
          <w:numId w:val="14"/>
        </w:numPr>
      </w:pPr>
      <w:r>
        <w:t xml:space="preserve">Click </w:t>
      </w:r>
      <w:r>
        <w:rPr>
          <w:noProof/>
        </w:rPr>
        <w:drawing>
          <wp:inline distT="0" distB="0" distL="0" distR="0" wp14:anchorId="67362BCB" wp14:editId="243B0016">
            <wp:extent cx="495300" cy="36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button of following</w:t>
      </w:r>
    </w:p>
    <w:p w:rsidR="00DB3D92" w:rsidRDefault="00DB3D92" w:rsidP="00971E69">
      <w:pPr>
        <w:pStyle w:val="ListParagraph"/>
        <w:rPr>
          <w:rFonts w:ascii="Segoe UI" w:hAnsi="Segoe UI" w:cs="Segoe UI"/>
          <w:color w:val="31849B" w:themeColor="accent5" w:themeShade="BF"/>
          <w:sz w:val="20"/>
          <w:szCs w:val="20"/>
        </w:rPr>
      </w:pPr>
      <w:r>
        <w:rPr>
          <w:noProof/>
        </w:rPr>
        <w:drawing>
          <wp:inline distT="0" distB="0" distL="0" distR="0" wp14:anchorId="067F10B5" wp14:editId="53B09285">
            <wp:extent cx="5486400" cy="3259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92" w:rsidRDefault="00DB3D92" w:rsidP="00971E69">
      <w:pPr>
        <w:pStyle w:val="ListParagraph"/>
        <w:numPr>
          <w:ilvl w:val="0"/>
          <w:numId w:val="14"/>
        </w:numPr>
      </w:pPr>
      <w:r>
        <w:t>Project Will Start Building</w:t>
      </w:r>
    </w:p>
    <w:p w:rsidR="00DB3D92" w:rsidRDefault="00DB3D92" w:rsidP="00971E69">
      <w:pPr>
        <w:pStyle w:val="ListParagraph"/>
        <w:numPr>
          <w:ilvl w:val="0"/>
          <w:numId w:val="14"/>
        </w:numPr>
      </w:pPr>
      <w:r>
        <w:t>And log can been seen on “Console Output”</w:t>
      </w:r>
    </w:p>
    <w:p w:rsidR="00DB3D92" w:rsidRDefault="00DB3D92" w:rsidP="00971E69">
      <w:pPr>
        <w:pStyle w:val="ListParagraph"/>
        <w:rPr>
          <w:color w:val="31849B" w:themeColor="accent5" w:themeShade="BF"/>
        </w:rPr>
      </w:pPr>
      <w:r>
        <w:rPr>
          <w:noProof/>
        </w:rPr>
        <w:drawing>
          <wp:inline distT="0" distB="0" distL="0" distR="0" wp14:anchorId="37F1DCF2" wp14:editId="54B60794">
            <wp:extent cx="1605283" cy="2343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3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2" w:rsidRDefault="00DB3D92" w:rsidP="00971E69">
      <w:pPr>
        <w:pStyle w:val="ListParagraph"/>
      </w:pPr>
    </w:p>
    <w:p w:rsidR="00DB3D92" w:rsidRDefault="00DB3D92" w:rsidP="00971E69">
      <w:pPr>
        <w:pStyle w:val="ListParagraph"/>
        <w:numPr>
          <w:ilvl w:val="0"/>
          <w:numId w:val="14"/>
        </w:numPr>
      </w:pPr>
      <w:r>
        <w:t>On Success of Build and Deploy Console will display following</w:t>
      </w:r>
    </w:p>
    <w:p w:rsidR="00DB3D92" w:rsidRDefault="00DB3D92" w:rsidP="00971E69">
      <w:pPr>
        <w:pStyle w:val="ListParagraph"/>
      </w:pPr>
    </w:p>
    <w:p w:rsidR="00DB3D92" w:rsidRDefault="00DB3D92" w:rsidP="00971E69">
      <w:pPr>
        <w:pStyle w:val="ListParagraph"/>
        <w:rPr>
          <w:rFonts w:ascii="Segoe UI" w:hAnsi="Segoe UI" w:cs="Segoe UI"/>
          <w:color w:val="31849B" w:themeColor="accent5" w:themeShade="BF"/>
          <w:sz w:val="20"/>
          <w:szCs w:val="20"/>
        </w:rPr>
      </w:pPr>
      <w:r>
        <w:rPr>
          <w:noProof/>
        </w:rPr>
        <w:drawing>
          <wp:inline distT="0" distB="0" distL="0" distR="0" wp14:anchorId="664DA689" wp14:editId="4BFAB394">
            <wp:extent cx="4752975" cy="109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92" w:rsidRDefault="00DB3D92" w:rsidP="00971E69">
      <w:pPr>
        <w:pStyle w:val="ListParagraph"/>
        <w:numPr>
          <w:ilvl w:val="0"/>
          <w:numId w:val="14"/>
        </w:numPr>
      </w:pPr>
      <w:r>
        <w:t>And log can been seen on “Console Output”</w:t>
      </w:r>
    </w:p>
    <w:p w:rsidR="00DB3D92" w:rsidRDefault="00DB3D92" w:rsidP="00971E69">
      <w:pPr>
        <w:rPr>
          <w:lang w:val="en-IN"/>
        </w:rPr>
      </w:pPr>
    </w:p>
    <w:p w:rsidR="0051362E" w:rsidRDefault="0051362E" w:rsidP="00971E69">
      <w:pPr>
        <w:rPr>
          <w:lang w:val="en-IN"/>
        </w:rPr>
      </w:pPr>
    </w:p>
    <w:p w:rsidR="0051362E" w:rsidRPr="00DB3D92" w:rsidRDefault="0051362E" w:rsidP="00971E69">
      <w:pPr>
        <w:rPr>
          <w:lang w:val="en-IN"/>
        </w:rPr>
      </w:pPr>
    </w:p>
    <w:p w:rsidR="0054610D" w:rsidRDefault="0054610D" w:rsidP="00971E69">
      <w:pPr>
        <w:pStyle w:val="Heading2"/>
      </w:pPr>
      <w:bookmarkStart w:id="36" w:name="_Toc511664447"/>
      <w:r>
        <w:t>Build AVF Integration Test Project</w:t>
      </w:r>
      <w:bookmarkEnd w:id="36"/>
    </w:p>
    <w:p w:rsidR="0051362E" w:rsidRDefault="0051362E" w:rsidP="00971E69"/>
    <w:p w:rsidR="0051362E" w:rsidRDefault="0051362E" w:rsidP="00971E69"/>
    <w:p w:rsidR="0051362E" w:rsidRDefault="0051362E" w:rsidP="00971E69">
      <w:pPr>
        <w:pStyle w:val="ListParagraph"/>
        <w:numPr>
          <w:ilvl w:val="0"/>
          <w:numId w:val="15"/>
        </w:numPr>
      </w:pPr>
      <w:r>
        <w:t>Login into Jenkins Portal</w:t>
      </w:r>
    </w:p>
    <w:p w:rsidR="0051362E" w:rsidRDefault="0051362E" w:rsidP="00971E69">
      <w:pPr>
        <w:pStyle w:val="ListParagraph"/>
        <w:numPr>
          <w:ilvl w:val="0"/>
          <w:numId w:val="15"/>
        </w:numPr>
      </w:pPr>
      <w:r>
        <w:t>Click on Jenkins &gt;</w:t>
      </w:r>
    </w:p>
    <w:p w:rsidR="0051362E" w:rsidRDefault="0051362E" w:rsidP="00971E69">
      <w:pPr>
        <w:pStyle w:val="ListParagraph"/>
        <w:numPr>
          <w:ilvl w:val="0"/>
          <w:numId w:val="15"/>
        </w:numPr>
      </w:pPr>
      <w:r>
        <w:t xml:space="preserve">Click </w:t>
      </w:r>
      <w:r>
        <w:rPr>
          <w:noProof/>
        </w:rPr>
        <w:drawing>
          <wp:inline distT="0" distB="0" distL="0" distR="0" wp14:anchorId="6BC81E7D" wp14:editId="7746868F">
            <wp:extent cx="495300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button of following</w:t>
      </w:r>
    </w:p>
    <w:p w:rsidR="0051362E" w:rsidRDefault="0051362E" w:rsidP="00971E69">
      <w:pPr>
        <w:pStyle w:val="ListParagraph"/>
        <w:rPr>
          <w:rFonts w:ascii="Segoe UI" w:hAnsi="Segoe UI" w:cs="Segoe UI"/>
          <w:color w:val="31849B" w:themeColor="accent5" w:themeShade="BF"/>
          <w:sz w:val="20"/>
          <w:szCs w:val="20"/>
        </w:rPr>
      </w:pPr>
      <w:r>
        <w:rPr>
          <w:noProof/>
        </w:rPr>
        <w:drawing>
          <wp:inline distT="0" distB="0" distL="0" distR="0" wp14:anchorId="67A52464" wp14:editId="457207B0">
            <wp:extent cx="5486400" cy="2901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971E69">
      <w:pPr>
        <w:pStyle w:val="ListParagraph"/>
        <w:numPr>
          <w:ilvl w:val="0"/>
          <w:numId w:val="15"/>
        </w:numPr>
      </w:pPr>
      <w:r>
        <w:t>Project Will Start Building</w:t>
      </w:r>
    </w:p>
    <w:p w:rsidR="0051362E" w:rsidRDefault="0051362E" w:rsidP="00971E69">
      <w:pPr>
        <w:pStyle w:val="ListParagraph"/>
        <w:numPr>
          <w:ilvl w:val="0"/>
          <w:numId w:val="15"/>
        </w:numPr>
      </w:pPr>
      <w:r>
        <w:t>And log can been seen on “Console Output”</w:t>
      </w:r>
    </w:p>
    <w:p w:rsidR="0051362E" w:rsidRDefault="0051362E" w:rsidP="00971E69">
      <w:pPr>
        <w:pStyle w:val="ListParagraph"/>
        <w:rPr>
          <w:color w:val="31849B" w:themeColor="accent5" w:themeShade="BF"/>
        </w:rPr>
      </w:pPr>
      <w:r>
        <w:rPr>
          <w:noProof/>
        </w:rPr>
        <w:drawing>
          <wp:inline distT="0" distB="0" distL="0" distR="0" wp14:anchorId="429DD257" wp14:editId="3B9B208F">
            <wp:extent cx="1605283" cy="2343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3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2E" w:rsidRDefault="0051362E" w:rsidP="00971E69">
      <w:pPr>
        <w:pStyle w:val="ListParagraph"/>
        <w:numPr>
          <w:ilvl w:val="0"/>
          <w:numId w:val="15"/>
        </w:numPr>
      </w:pPr>
      <w:r>
        <w:t>On Success of Build Console will display following</w:t>
      </w:r>
    </w:p>
    <w:p w:rsidR="0051362E" w:rsidRPr="0051362E" w:rsidRDefault="0051362E" w:rsidP="00971E69">
      <w:pPr>
        <w:rPr>
          <w:lang w:val="en-IN"/>
        </w:rPr>
      </w:pPr>
    </w:p>
    <w:p w:rsidR="0051362E" w:rsidRDefault="0051362E" w:rsidP="00971E69">
      <w:r>
        <w:rPr>
          <w:noProof/>
        </w:rPr>
        <w:drawing>
          <wp:inline distT="0" distB="0" distL="0" distR="0" wp14:anchorId="493CD654" wp14:editId="3DF74030">
            <wp:extent cx="5486400" cy="757897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Pr="0051362E" w:rsidRDefault="0051362E" w:rsidP="00971E69">
      <w:pPr>
        <w:pStyle w:val="ListParagraph"/>
        <w:numPr>
          <w:ilvl w:val="0"/>
          <w:numId w:val="15"/>
        </w:numPr>
      </w:pPr>
      <w:r>
        <w:t>On Success of Test Console will display following</w:t>
      </w:r>
    </w:p>
    <w:p w:rsidR="0051362E" w:rsidRDefault="0051362E" w:rsidP="00971E69">
      <w:r>
        <w:rPr>
          <w:noProof/>
        </w:rPr>
        <w:drawing>
          <wp:inline distT="0" distB="0" distL="0" distR="0" wp14:anchorId="51664BF3" wp14:editId="5C7C934D">
            <wp:extent cx="3629025" cy="704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Pr="0051362E" w:rsidRDefault="0051362E" w:rsidP="00971E69">
      <w:pPr>
        <w:pStyle w:val="ListParagraph"/>
        <w:numPr>
          <w:ilvl w:val="0"/>
          <w:numId w:val="15"/>
        </w:numPr>
      </w:pPr>
      <w:r>
        <w:lastRenderedPageBreak/>
        <w:t>Test Result can be seen in Cucumber Reports also</w:t>
      </w:r>
    </w:p>
    <w:p w:rsidR="0051362E" w:rsidRPr="0051362E" w:rsidRDefault="0051362E" w:rsidP="00971E69">
      <w:pPr>
        <w:rPr>
          <w:lang w:val="en-IN"/>
        </w:rPr>
      </w:pPr>
    </w:p>
    <w:p w:rsidR="0054610D" w:rsidRDefault="0054610D" w:rsidP="00971E69">
      <w:pPr>
        <w:pStyle w:val="Heading2"/>
      </w:pPr>
      <w:bookmarkStart w:id="37" w:name="_Toc511664448"/>
      <w:r>
        <w:t>See Test Result</w:t>
      </w:r>
      <w:bookmarkEnd w:id="37"/>
    </w:p>
    <w:p w:rsidR="0054610D" w:rsidRPr="0054610D" w:rsidRDefault="0054610D" w:rsidP="00971E69"/>
    <w:p w:rsidR="0051362E" w:rsidRDefault="0051362E" w:rsidP="00971E69">
      <w:pPr>
        <w:pStyle w:val="ListParagraph"/>
        <w:numPr>
          <w:ilvl w:val="0"/>
          <w:numId w:val="16"/>
        </w:numPr>
      </w:pPr>
      <w:r>
        <w:t>Login into Jenkins Portal</w:t>
      </w:r>
    </w:p>
    <w:p w:rsidR="0051362E" w:rsidRDefault="0051362E" w:rsidP="00971E69">
      <w:pPr>
        <w:pStyle w:val="ListParagraph"/>
        <w:numPr>
          <w:ilvl w:val="0"/>
          <w:numId w:val="16"/>
        </w:numPr>
      </w:pPr>
      <w:r>
        <w:t>Click on Jenkins &gt; AVF Integration Test</w:t>
      </w:r>
    </w:p>
    <w:p w:rsidR="003E382D" w:rsidRDefault="003E382D" w:rsidP="00971E69">
      <w:pPr>
        <w:pStyle w:val="ListParagraph"/>
        <w:numPr>
          <w:ilvl w:val="0"/>
          <w:numId w:val="16"/>
        </w:numPr>
      </w:pPr>
      <w:r>
        <w:t>Click on Cucumber reports as shown below</w:t>
      </w:r>
    </w:p>
    <w:p w:rsidR="009F24C7" w:rsidRPr="003E382D" w:rsidRDefault="009F24C7" w:rsidP="00971E69">
      <w:pPr>
        <w:rPr>
          <w:lang w:val="en-IN"/>
        </w:rPr>
      </w:pPr>
    </w:p>
    <w:p w:rsidR="0051362E" w:rsidRDefault="0051362E" w:rsidP="00971E69">
      <w:r>
        <w:rPr>
          <w:noProof/>
        </w:rPr>
        <w:drawing>
          <wp:inline distT="0" distB="0" distL="0" distR="0" wp14:anchorId="322BCBA3" wp14:editId="552FFDD0">
            <wp:extent cx="5086350" cy="2028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2D" w:rsidRDefault="003E382D" w:rsidP="00971E69"/>
    <w:p w:rsidR="003E382D" w:rsidRDefault="003E382D" w:rsidP="00971E69">
      <w:pPr>
        <w:pStyle w:val="ListParagraph"/>
        <w:numPr>
          <w:ilvl w:val="0"/>
          <w:numId w:val="16"/>
        </w:numPr>
      </w:pPr>
      <w:r>
        <w:t>Report will be displayed as below</w:t>
      </w:r>
    </w:p>
    <w:p w:rsidR="003E382D" w:rsidRDefault="003E382D" w:rsidP="00971E69"/>
    <w:p w:rsidR="003E382D" w:rsidRPr="003E382D" w:rsidRDefault="003E382D" w:rsidP="00971E69">
      <w:pPr>
        <w:rPr>
          <w:rFonts w:ascii="Segoe UI" w:hAnsi="Segoe UI" w:cs="Segoe UI"/>
          <w:color w:val="31849B" w:themeColor="accent5" w:themeShade="BF"/>
          <w:szCs w:val="20"/>
        </w:rPr>
      </w:pPr>
      <w:r>
        <w:rPr>
          <w:noProof/>
        </w:rPr>
        <w:drawing>
          <wp:inline distT="0" distB="0" distL="0" distR="0" wp14:anchorId="2D28E6FC" wp14:editId="153223E5">
            <wp:extent cx="4572000" cy="23822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3875" cy="23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AB" w:rsidRDefault="00BC4CC5" w:rsidP="00971E69">
      <w:pPr>
        <w:pStyle w:val="Heading1"/>
      </w:pPr>
      <w:bookmarkStart w:id="38" w:name="_Toc511664449"/>
      <w:r>
        <w:lastRenderedPageBreak/>
        <w:t>References</w:t>
      </w:r>
      <w:bookmarkEnd w:id="38"/>
    </w:p>
    <w:p w:rsidR="00DF3FAB" w:rsidRDefault="00BC4CC5" w:rsidP="00971E69">
      <w:pPr>
        <w:pStyle w:val="Heading2"/>
      </w:pPr>
      <w:bookmarkStart w:id="39" w:name="_Ref7502892"/>
      <w:bookmarkStart w:id="40" w:name="_Toc511664450"/>
      <w:r>
        <w:t>Normative</w:t>
      </w:r>
      <w:bookmarkEnd w:id="39"/>
      <w:bookmarkEnd w:id="40"/>
    </w:p>
    <w:p w:rsidR="00C9465D" w:rsidRDefault="00C9465D" w:rsidP="00971E69">
      <w:pPr>
        <w:pStyle w:val="AppendixHeading1"/>
      </w:pPr>
      <w:bookmarkStart w:id="41" w:name="_Toc511664451"/>
      <w:bookmarkEnd w:id="41"/>
    </w:p>
    <w:p w:rsidR="00BC4CC5" w:rsidRDefault="00BC4CC5" w:rsidP="00971E69"/>
    <w:sectPr w:rsidR="00BC4CC5" w:rsidSect="00913F67">
      <w:headerReference w:type="even" r:id="rId35"/>
      <w:footerReference w:type="even" r:id="rId36"/>
      <w:footerReference w:type="default" r:id="rId37"/>
      <w:footerReference w:type="first" r:id="rId38"/>
      <w:pgSz w:w="12240" w:h="15840" w:code="1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FA5" w:rsidRDefault="00DE6FA5" w:rsidP="00971E69">
      <w:r>
        <w:separator/>
      </w:r>
    </w:p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</w:endnote>
  <w:endnote w:type="continuationSeparator" w:id="0">
    <w:p w:rsidR="00DE6FA5" w:rsidRDefault="00DE6FA5" w:rsidP="00971E69">
      <w:r>
        <w:continuationSeparator/>
      </w:r>
    </w:p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FA5" w:rsidRDefault="00DE6FA5" w:rsidP="00971E6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FA5" w:rsidRDefault="00DE6FA5" w:rsidP="00971E69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713F">
      <w:rPr>
        <w:noProof/>
      </w:rPr>
      <w:t>2</w:t>
    </w:r>
    <w:r>
      <w:fldChar w:fldCharType="end"/>
    </w:r>
    <w:r>
      <w:t xml:space="preserve"> of </w:t>
    </w:r>
    <w:fldSimple w:instr=" NUMPAGES ">
      <w:r w:rsidR="007B713F">
        <w:rPr>
          <w:noProof/>
        </w:rPr>
        <w:t>23</w:t>
      </w:r>
    </w:fldSimple>
  </w:p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FA5" w:rsidRDefault="00DE6FA5" w:rsidP="00971E69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713F">
      <w:rPr>
        <w:noProof/>
      </w:rPr>
      <w:t>0</w:t>
    </w:r>
    <w:r>
      <w:fldChar w:fldCharType="end"/>
    </w:r>
    <w:r>
      <w:t xml:space="preserve"> of </w:t>
    </w:r>
    <w:fldSimple w:instr=" NUMPAGES ">
      <w:r w:rsidR="007B713F">
        <w:rPr>
          <w:noProof/>
        </w:rPr>
        <w:t>23</w:t>
      </w:r>
    </w:fldSimple>
  </w:p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FA5" w:rsidRDefault="00DE6FA5" w:rsidP="00971E69">
      <w:r>
        <w:separator/>
      </w:r>
    </w:p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</w:footnote>
  <w:footnote w:type="continuationSeparator" w:id="0">
    <w:p w:rsidR="00DE6FA5" w:rsidRDefault="00DE6FA5" w:rsidP="00971E69">
      <w:r>
        <w:continuationSeparator/>
      </w:r>
    </w:p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  <w:p w:rsidR="00DE6FA5" w:rsidRDefault="00DE6FA5" w:rsidP="00971E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  <w:p w:rsidR="00DE6FA5" w:rsidRDefault="00DE6FA5" w:rsidP="00971E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C703C70"/>
    <w:lvl w:ilvl="0">
      <w:start w:val="1"/>
      <w:numFmt w:val="bullet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hAnsi="Arial" w:hint="default"/>
      </w:rPr>
    </w:lvl>
  </w:abstractNum>
  <w:abstractNum w:abstractNumId="1" w15:restartNumberingAfterBreak="0">
    <w:nsid w:val="FFFFFF89"/>
    <w:multiLevelType w:val="singleLevel"/>
    <w:tmpl w:val="3DD454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31CD4"/>
    <w:multiLevelType w:val="hybridMultilevel"/>
    <w:tmpl w:val="79C87D64"/>
    <w:lvl w:ilvl="0" w:tplc="5A36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17C87AF5"/>
    <w:multiLevelType w:val="multilevel"/>
    <w:tmpl w:val="6120900A"/>
    <w:lvl w:ilvl="0">
      <w:start w:val="1"/>
      <w:numFmt w:val="upperLetter"/>
      <w:pStyle w:val="AppendixHeading1"/>
      <w:suff w:val="space"/>
      <w:lvlText w:val="Appendix %1."/>
      <w:lvlJc w:val="left"/>
      <w:pPr>
        <w:ind w:left="2412" w:hanging="432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Helvetica" w:hAnsi="Helvetica" w:hint="default"/>
        <w:b/>
        <w:i w:val="0"/>
        <w:sz w:val="36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DEB0692"/>
    <w:multiLevelType w:val="multilevel"/>
    <w:tmpl w:val="9F4C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F66FC"/>
    <w:multiLevelType w:val="hybridMultilevel"/>
    <w:tmpl w:val="2FC8801E"/>
    <w:lvl w:ilvl="0" w:tplc="5A36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255905EC"/>
    <w:multiLevelType w:val="hybridMultilevel"/>
    <w:tmpl w:val="A66053F4"/>
    <w:lvl w:ilvl="0" w:tplc="BEC4F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5940DA"/>
    <w:multiLevelType w:val="hybridMultilevel"/>
    <w:tmpl w:val="4E86E9CA"/>
    <w:lvl w:ilvl="0" w:tplc="5A36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ED01D10"/>
    <w:multiLevelType w:val="hybridMultilevel"/>
    <w:tmpl w:val="A8CC0840"/>
    <w:lvl w:ilvl="0" w:tplc="5A365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60389C"/>
    <w:multiLevelType w:val="hybridMultilevel"/>
    <w:tmpl w:val="75C0B0E6"/>
    <w:lvl w:ilvl="0" w:tplc="E2D6E63A">
      <w:start w:val="1"/>
      <w:numFmt w:val="bullet"/>
      <w:pStyle w:val="Heading3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9D789A70">
      <w:start w:val="1"/>
      <w:numFmt w:val="bullet"/>
      <w:pStyle w:val="Heading4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C31E02B4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EAA0AC5C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>
      <w:start w:val="1"/>
      <w:numFmt w:val="bullet"/>
      <w:pStyle w:val="Heading5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pStyle w:val="Heading6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pStyle w:val="Heading7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pStyle w:val="Heading8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120243D"/>
    <w:multiLevelType w:val="hybridMultilevel"/>
    <w:tmpl w:val="CF54895E"/>
    <w:lvl w:ilvl="0" w:tplc="0409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 w15:restartNumberingAfterBreak="0">
    <w:nsid w:val="5474289D"/>
    <w:multiLevelType w:val="hybridMultilevel"/>
    <w:tmpl w:val="AF12BA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B61337"/>
    <w:multiLevelType w:val="hybridMultilevel"/>
    <w:tmpl w:val="79C87D64"/>
    <w:lvl w:ilvl="0" w:tplc="5A36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3" w15:restartNumberingAfterBreak="0">
    <w:nsid w:val="554C0D3D"/>
    <w:multiLevelType w:val="hybridMultilevel"/>
    <w:tmpl w:val="79C87D64"/>
    <w:lvl w:ilvl="0" w:tplc="5A36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582A1E29"/>
    <w:multiLevelType w:val="hybridMultilevel"/>
    <w:tmpl w:val="AC6C3BB2"/>
    <w:lvl w:ilvl="0" w:tplc="636229AA">
      <w:start w:val="1"/>
      <w:numFmt w:val="decimal"/>
      <w:lvlText w:val="%1."/>
      <w:lvlJc w:val="left"/>
      <w:pPr>
        <w:ind w:left="2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6" w:hanging="360"/>
      </w:pPr>
    </w:lvl>
    <w:lvl w:ilvl="2" w:tplc="0409001B" w:tentative="1">
      <w:start w:val="1"/>
      <w:numFmt w:val="lowerRoman"/>
      <w:lvlText w:val="%3."/>
      <w:lvlJc w:val="right"/>
      <w:pPr>
        <w:ind w:left="3956" w:hanging="180"/>
      </w:pPr>
    </w:lvl>
    <w:lvl w:ilvl="3" w:tplc="0409000F" w:tentative="1">
      <w:start w:val="1"/>
      <w:numFmt w:val="decimal"/>
      <w:lvlText w:val="%4."/>
      <w:lvlJc w:val="left"/>
      <w:pPr>
        <w:ind w:left="4676" w:hanging="360"/>
      </w:pPr>
    </w:lvl>
    <w:lvl w:ilvl="4" w:tplc="04090019" w:tentative="1">
      <w:start w:val="1"/>
      <w:numFmt w:val="lowerLetter"/>
      <w:lvlText w:val="%5."/>
      <w:lvlJc w:val="left"/>
      <w:pPr>
        <w:ind w:left="5396" w:hanging="360"/>
      </w:pPr>
    </w:lvl>
    <w:lvl w:ilvl="5" w:tplc="0409001B" w:tentative="1">
      <w:start w:val="1"/>
      <w:numFmt w:val="lowerRoman"/>
      <w:lvlText w:val="%6."/>
      <w:lvlJc w:val="right"/>
      <w:pPr>
        <w:ind w:left="6116" w:hanging="180"/>
      </w:pPr>
    </w:lvl>
    <w:lvl w:ilvl="6" w:tplc="0409000F" w:tentative="1">
      <w:start w:val="1"/>
      <w:numFmt w:val="decimal"/>
      <w:lvlText w:val="%7."/>
      <w:lvlJc w:val="left"/>
      <w:pPr>
        <w:ind w:left="6836" w:hanging="360"/>
      </w:pPr>
    </w:lvl>
    <w:lvl w:ilvl="7" w:tplc="04090019" w:tentative="1">
      <w:start w:val="1"/>
      <w:numFmt w:val="lowerLetter"/>
      <w:lvlText w:val="%8."/>
      <w:lvlJc w:val="left"/>
      <w:pPr>
        <w:ind w:left="7556" w:hanging="360"/>
      </w:pPr>
    </w:lvl>
    <w:lvl w:ilvl="8" w:tplc="0409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15" w15:restartNumberingAfterBreak="0">
    <w:nsid w:val="58B42C10"/>
    <w:multiLevelType w:val="hybridMultilevel"/>
    <w:tmpl w:val="49AA70B8"/>
    <w:lvl w:ilvl="0" w:tplc="5A36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5FB31357"/>
    <w:multiLevelType w:val="multilevel"/>
    <w:tmpl w:val="7D186F0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5193D82"/>
    <w:multiLevelType w:val="hybridMultilevel"/>
    <w:tmpl w:val="49AA70B8"/>
    <w:lvl w:ilvl="0" w:tplc="5A36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8" w15:restartNumberingAfterBreak="0">
    <w:nsid w:val="7B4554FA"/>
    <w:multiLevelType w:val="hybridMultilevel"/>
    <w:tmpl w:val="79C87D64"/>
    <w:lvl w:ilvl="0" w:tplc="5A36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9" w15:restartNumberingAfterBreak="0">
    <w:nsid w:val="7C854E99"/>
    <w:multiLevelType w:val="hybridMultilevel"/>
    <w:tmpl w:val="0C78A2B6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6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18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12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9"/>
  </w:num>
  <w:num w:numId="20">
    <w:abstractNumId w:val="11"/>
  </w:num>
  <w:num w:numId="21">
    <w:abstractNumId w:val="10"/>
  </w:num>
  <w:num w:numId="2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F67"/>
    <w:rsid w:val="00015003"/>
    <w:rsid w:val="0003344D"/>
    <w:rsid w:val="0003489E"/>
    <w:rsid w:val="00041013"/>
    <w:rsid w:val="000455DE"/>
    <w:rsid w:val="00051704"/>
    <w:rsid w:val="00051E51"/>
    <w:rsid w:val="00087F1F"/>
    <w:rsid w:val="00096D51"/>
    <w:rsid w:val="000C40DC"/>
    <w:rsid w:val="000E42E0"/>
    <w:rsid w:val="000E7F8D"/>
    <w:rsid w:val="00136BB2"/>
    <w:rsid w:val="001555EF"/>
    <w:rsid w:val="00172CCB"/>
    <w:rsid w:val="001A6CFC"/>
    <w:rsid w:val="001B4DF6"/>
    <w:rsid w:val="00247ED4"/>
    <w:rsid w:val="00260D8E"/>
    <w:rsid w:val="002824D6"/>
    <w:rsid w:val="0029531C"/>
    <w:rsid w:val="002A17E5"/>
    <w:rsid w:val="002A4591"/>
    <w:rsid w:val="002B62D5"/>
    <w:rsid w:val="002B7715"/>
    <w:rsid w:val="002C760E"/>
    <w:rsid w:val="00312727"/>
    <w:rsid w:val="003516B7"/>
    <w:rsid w:val="00351FA9"/>
    <w:rsid w:val="003648DB"/>
    <w:rsid w:val="0036787A"/>
    <w:rsid w:val="00392605"/>
    <w:rsid w:val="003B1CB6"/>
    <w:rsid w:val="003B5737"/>
    <w:rsid w:val="003C1473"/>
    <w:rsid w:val="003C173C"/>
    <w:rsid w:val="003E2374"/>
    <w:rsid w:val="003E382D"/>
    <w:rsid w:val="00400A2C"/>
    <w:rsid w:val="00402A00"/>
    <w:rsid w:val="004114B1"/>
    <w:rsid w:val="00417E7C"/>
    <w:rsid w:val="00424FA9"/>
    <w:rsid w:val="00456245"/>
    <w:rsid w:val="0046571F"/>
    <w:rsid w:val="004B0023"/>
    <w:rsid w:val="004B72D4"/>
    <w:rsid w:val="0051362E"/>
    <w:rsid w:val="00525819"/>
    <w:rsid w:val="0054610D"/>
    <w:rsid w:val="00572F2C"/>
    <w:rsid w:val="00595AD2"/>
    <w:rsid w:val="005D3010"/>
    <w:rsid w:val="005E3029"/>
    <w:rsid w:val="005E54C8"/>
    <w:rsid w:val="005E5C1F"/>
    <w:rsid w:val="005F3E31"/>
    <w:rsid w:val="00670604"/>
    <w:rsid w:val="006831D1"/>
    <w:rsid w:val="00694BB3"/>
    <w:rsid w:val="006A307E"/>
    <w:rsid w:val="006A5DE4"/>
    <w:rsid w:val="006B78AC"/>
    <w:rsid w:val="006D0EF6"/>
    <w:rsid w:val="006D324C"/>
    <w:rsid w:val="006E0EE9"/>
    <w:rsid w:val="006E5822"/>
    <w:rsid w:val="006F7E1C"/>
    <w:rsid w:val="007B713F"/>
    <w:rsid w:val="007C058D"/>
    <w:rsid w:val="00803C3A"/>
    <w:rsid w:val="00835C39"/>
    <w:rsid w:val="00845671"/>
    <w:rsid w:val="00861293"/>
    <w:rsid w:val="008714B6"/>
    <w:rsid w:val="00872D44"/>
    <w:rsid w:val="008862F7"/>
    <w:rsid w:val="008A39AA"/>
    <w:rsid w:val="008D194F"/>
    <w:rsid w:val="008F446F"/>
    <w:rsid w:val="00913F67"/>
    <w:rsid w:val="00916F52"/>
    <w:rsid w:val="00942024"/>
    <w:rsid w:val="00961D5D"/>
    <w:rsid w:val="009634F4"/>
    <w:rsid w:val="00971E69"/>
    <w:rsid w:val="00973BFB"/>
    <w:rsid w:val="009870E2"/>
    <w:rsid w:val="009A0A0B"/>
    <w:rsid w:val="009E1750"/>
    <w:rsid w:val="009F24C7"/>
    <w:rsid w:val="009F4598"/>
    <w:rsid w:val="00A42C02"/>
    <w:rsid w:val="00A8792F"/>
    <w:rsid w:val="00A927FE"/>
    <w:rsid w:val="00A932A5"/>
    <w:rsid w:val="00A94E1E"/>
    <w:rsid w:val="00A97268"/>
    <w:rsid w:val="00AF2157"/>
    <w:rsid w:val="00AF4022"/>
    <w:rsid w:val="00B14669"/>
    <w:rsid w:val="00B222BB"/>
    <w:rsid w:val="00B41975"/>
    <w:rsid w:val="00B53CAC"/>
    <w:rsid w:val="00B77CB0"/>
    <w:rsid w:val="00B80270"/>
    <w:rsid w:val="00BC4CC5"/>
    <w:rsid w:val="00BD4D07"/>
    <w:rsid w:val="00BE0563"/>
    <w:rsid w:val="00BE5274"/>
    <w:rsid w:val="00BF435F"/>
    <w:rsid w:val="00C040A1"/>
    <w:rsid w:val="00C124A3"/>
    <w:rsid w:val="00C2006E"/>
    <w:rsid w:val="00C52182"/>
    <w:rsid w:val="00C74359"/>
    <w:rsid w:val="00C9465D"/>
    <w:rsid w:val="00CA644B"/>
    <w:rsid w:val="00CB220B"/>
    <w:rsid w:val="00CB70E2"/>
    <w:rsid w:val="00CC10AB"/>
    <w:rsid w:val="00D2207B"/>
    <w:rsid w:val="00D30C32"/>
    <w:rsid w:val="00D35020"/>
    <w:rsid w:val="00D5503C"/>
    <w:rsid w:val="00D55C88"/>
    <w:rsid w:val="00D60E4F"/>
    <w:rsid w:val="00D75A73"/>
    <w:rsid w:val="00D86994"/>
    <w:rsid w:val="00DA31F8"/>
    <w:rsid w:val="00DB0067"/>
    <w:rsid w:val="00DB0391"/>
    <w:rsid w:val="00DB3D92"/>
    <w:rsid w:val="00DC262A"/>
    <w:rsid w:val="00DC2CA7"/>
    <w:rsid w:val="00DE1F18"/>
    <w:rsid w:val="00DE2969"/>
    <w:rsid w:val="00DE6FA5"/>
    <w:rsid w:val="00DF3FAB"/>
    <w:rsid w:val="00E64730"/>
    <w:rsid w:val="00EC0440"/>
    <w:rsid w:val="00F600B9"/>
    <w:rsid w:val="00F6776E"/>
    <w:rsid w:val="00FC0962"/>
    <w:rsid w:val="00FD786E"/>
    <w:rsid w:val="00FE4EBE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E4BA037A-4EE8-4E2D-B2B2-5C4515BB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971E69"/>
    <w:pPr>
      <w:spacing w:before="80" w:after="80"/>
      <w:ind w:left="1296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9F24C7"/>
    <w:pPr>
      <w:keepNext/>
      <w:pageBreakBefore/>
      <w:numPr>
        <w:numId w:val="4"/>
      </w:numPr>
      <w:pBdr>
        <w:top w:val="single" w:sz="4" w:space="6" w:color="808080"/>
      </w:pBdr>
      <w:spacing w:before="480" w:after="120"/>
      <w:outlineLvl w:val="0"/>
    </w:pPr>
    <w:rPr>
      <w:rFonts w:cs="Arial"/>
      <w:b/>
      <w:bCs/>
      <w:color w:val="000099"/>
      <w:kern w:val="32"/>
      <w:sz w:val="28"/>
      <w:szCs w:val="32"/>
    </w:rPr>
  </w:style>
  <w:style w:type="paragraph" w:styleId="Heading2">
    <w:name w:val="heading 2"/>
    <w:aliases w:val="H2"/>
    <w:basedOn w:val="Heading1"/>
    <w:next w:val="Normal"/>
    <w:autoRedefine/>
    <w:qFormat/>
    <w:rsid w:val="00247ED4"/>
    <w:pPr>
      <w:pageBreakBefore w:val="0"/>
      <w:numPr>
        <w:ilvl w:val="1"/>
      </w:numPr>
      <w:pBdr>
        <w:top w:val="none" w:sz="0" w:space="0" w:color="auto"/>
      </w:pBdr>
      <w:spacing w:before="240"/>
      <w:outlineLvl w:val="1"/>
    </w:pPr>
    <w:rPr>
      <w:bCs w:val="0"/>
      <w:iCs/>
      <w:szCs w:val="28"/>
    </w:rPr>
  </w:style>
  <w:style w:type="paragraph" w:styleId="Heading3">
    <w:name w:val="heading 3"/>
    <w:aliases w:val="H3"/>
    <w:basedOn w:val="Heading2"/>
    <w:next w:val="Normal"/>
    <w:autoRedefine/>
    <w:qFormat/>
    <w:rsid w:val="00971E69"/>
    <w:pPr>
      <w:numPr>
        <w:ilvl w:val="0"/>
        <w:numId w:val="5"/>
      </w:numPr>
      <w:outlineLvl w:val="2"/>
    </w:pPr>
    <w:rPr>
      <w:bCs/>
      <w:color w:val="31849B" w:themeColor="accent5" w:themeShade="BF"/>
      <w:sz w:val="20"/>
      <w:szCs w:val="26"/>
    </w:rPr>
  </w:style>
  <w:style w:type="paragraph" w:styleId="Heading4">
    <w:name w:val="heading 4"/>
    <w:aliases w:val="H4"/>
    <w:basedOn w:val="Heading3"/>
    <w:next w:val="Normal"/>
    <w:autoRedefine/>
    <w:qFormat/>
    <w:rsid w:val="00525819"/>
    <w:pPr>
      <w:numPr>
        <w:ilvl w:val="1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autoRedefine/>
    <w:qFormat/>
    <w:pPr>
      <w:numPr>
        <w:ilvl w:val="4"/>
      </w:numPr>
      <w:outlineLvl w:val="4"/>
    </w:pPr>
    <w:rPr>
      <w:bCs/>
      <w:iCs w:val="0"/>
      <w:color w:val="31849B" w:themeColor="accent5" w:themeShade="BF"/>
      <w:szCs w:val="26"/>
    </w:rPr>
  </w:style>
  <w:style w:type="paragraph" w:styleId="Heading6">
    <w:name w:val="heading 6"/>
    <w:basedOn w:val="Heading5"/>
    <w:next w:val="Normal"/>
    <w:autoRedefine/>
    <w:qFormat/>
    <w:pPr>
      <w:numPr>
        <w:ilvl w:val="5"/>
      </w:numPr>
      <w:outlineLvl w:val="5"/>
    </w:pPr>
    <w:rPr>
      <w:bCs w:val="0"/>
      <w:color w:val="31849B" w:themeColor="accent5" w:themeShade="BF"/>
      <w:sz w:val="22"/>
      <w:szCs w:val="22"/>
    </w:rPr>
  </w:style>
  <w:style w:type="paragraph" w:styleId="Heading7">
    <w:name w:val="heading 7"/>
    <w:basedOn w:val="Heading6"/>
    <w:next w:val="Normal"/>
    <w:autoRedefine/>
    <w:qFormat/>
    <w:pPr>
      <w:numPr>
        <w:ilvl w:val="6"/>
      </w:numPr>
      <w:outlineLvl w:val="6"/>
    </w:pPr>
    <w:rPr>
      <w:color w:val="31849B" w:themeColor="accent5" w:themeShade="BF"/>
    </w:rPr>
  </w:style>
  <w:style w:type="paragraph" w:styleId="Heading8">
    <w:name w:val="heading 8"/>
    <w:basedOn w:val="Heading7"/>
    <w:next w:val="Normal"/>
    <w:autoRedefine/>
    <w:qFormat/>
    <w:pPr>
      <w:numPr>
        <w:ilvl w:val="7"/>
      </w:numPr>
      <w:outlineLvl w:val="7"/>
    </w:pPr>
    <w:rPr>
      <w:i/>
      <w:iCs/>
      <w:color w:val="31849B" w:themeColor="accent5" w:themeShade="BF"/>
    </w:rPr>
  </w:style>
  <w:style w:type="paragraph" w:styleId="Heading9">
    <w:name w:val="heading 9"/>
    <w:basedOn w:val="Heading8"/>
    <w:next w:val="Normal"/>
    <w:autoRedefine/>
    <w:qFormat/>
    <w:pPr>
      <w:numPr>
        <w:ilvl w:val="8"/>
      </w:numPr>
      <w:outlineLvl w:val="8"/>
    </w:pPr>
    <w:rPr>
      <w:color w:val="31849B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pPr>
      <w:pBdr>
        <w:top w:val="single" w:sz="4" w:space="1" w:color="808080"/>
      </w:pBdr>
      <w:spacing w:before="0" w:after="120"/>
    </w:pPr>
    <w:rPr>
      <w:rFonts w:cs="Arial"/>
      <w:b/>
      <w:bCs/>
      <w:color w:val="333399"/>
      <w:kern w:val="28"/>
      <w:sz w:val="48"/>
      <w:szCs w:val="32"/>
    </w:rPr>
  </w:style>
  <w:style w:type="paragraph" w:styleId="Subtitle">
    <w:name w:val="Subtitle"/>
    <w:basedOn w:val="Title"/>
    <w:autoRedefine/>
    <w:qFormat/>
    <w:rsid w:val="00525819"/>
    <w:pPr>
      <w:spacing w:after="360"/>
    </w:pPr>
    <w:rPr>
      <w:sz w:val="24"/>
    </w:rPr>
  </w:style>
  <w:style w:type="paragraph" w:customStyle="1" w:styleId="Titlepageinfo">
    <w:name w:val="Title page info"/>
    <w:basedOn w:val="Normal"/>
    <w:next w:val="Titlepageinfodescription"/>
    <w:autoRedefine/>
    <w:pPr>
      <w:keepNext/>
      <w:spacing w:before="120" w:after="0"/>
    </w:pPr>
    <w:rPr>
      <w:b/>
      <w:color w:val="333399"/>
    </w:rPr>
  </w:style>
  <w:style w:type="paragraph" w:customStyle="1" w:styleId="Titlepageinfodescription">
    <w:name w:val="Title page info description"/>
    <w:basedOn w:val="Titlepageinfo"/>
    <w:next w:val="Titlepageinfo"/>
    <w:autoRedefine/>
    <w:pPr>
      <w:spacing w:before="0" w:after="80"/>
      <w:ind w:left="720"/>
    </w:pPr>
    <w:rPr>
      <w:b w:val="0"/>
      <w:color w:val="auto"/>
    </w:rPr>
  </w:style>
  <w:style w:type="paragraph" w:customStyle="1" w:styleId="Contributor">
    <w:name w:val="Contributor"/>
    <w:basedOn w:val="Titlepageinfodescription"/>
    <w:pPr>
      <w:spacing w:after="0"/>
    </w:pPr>
  </w:style>
  <w:style w:type="paragraph" w:customStyle="1" w:styleId="Legalnotice">
    <w:name w:val="Legal notice"/>
    <w:basedOn w:val="Titlepageinfodescription"/>
    <w:autoRedefine/>
    <w:pPr>
      <w:spacing w:before="240"/>
      <w:ind w:left="0"/>
    </w:pPr>
  </w:style>
  <w:style w:type="character" w:customStyle="1" w:styleId="Typename">
    <w:name w:val="Type name"/>
    <w:basedOn w:val="DefaultParagraphFont"/>
    <w:rPr>
      <w:b/>
    </w:rPr>
  </w:style>
  <w:style w:type="character" w:customStyle="1" w:styleId="Datatype">
    <w:name w:val="Datatype"/>
    <w:basedOn w:val="DefaultParagraphFont"/>
    <w:rPr>
      <w:rFonts w:ascii="Courier New" w:hAnsi="Courier New"/>
    </w:rPr>
  </w:style>
  <w:style w:type="character" w:styleId="Hyperlink">
    <w:name w:val="Hyperlink"/>
    <w:basedOn w:val="DefaultParagraphFont"/>
    <w:uiPriority w:val="99"/>
    <w:rPr>
      <w:color w:val="0000EE"/>
      <w:u w:val="none"/>
    </w:rPr>
  </w:style>
  <w:style w:type="paragraph" w:styleId="TOC1">
    <w:name w:val="toc 1"/>
    <w:basedOn w:val="Normal"/>
    <w:next w:val="Normal"/>
    <w:autoRedefine/>
    <w:uiPriority w:val="39"/>
    <w:rsid w:val="003C173C"/>
    <w:pPr>
      <w:tabs>
        <w:tab w:val="left" w:pos="1200"/>
        <w:tab w:val="right" w:leader="dot" w:pos="8630"/>
      </w:tabs>
      <w:spacing w:before="60" w:after="60"/>
      <w:ind w:left="270"/>
    </w:pPr>
  </w:style>
  <w:style w:type="paragraph" w:styleId="TOC2">
    <w:name w:val="toc 2"/>
    <w:basedOn w:val="Normal"/>
    <w:next w:val="Normal"/>
    <w:autoRedefine/>
    <w:uiPriority w:val="39"/>
    <w:pPr>
      <w:spacing w:before="60" w:after="6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before="60" w:after="60"/>
      <w:ind w:left="480"/>
    </w:pPr>
  </w:style>
  <w:style w:type="paragraph" w:customStyle="1" w:styleId="Code">
    <w:name w:val="Code"/>
    <w:basedOn w:val="Normal"/>
    <w:autoRedefine/>
    <w:pPr>
      <w:keepLines/>
      <w:pBdr>
        <w:top w:val="single" w:sz="4" w:space="3" w:color="auto"/>
        <w:bottom w:val="single" w:sz="4" w:space="3" w:color="auto"/>
      </w:pBdr>
      <w:shd w:val="clear" w:color="auto" w:fill="D9D9D9"/>
      <w:spacing w:before="0" w:after="0"/>
      <w:ind w:left="432" w:right="432"/>
    </w:pPr>
    <w:rPr>
      <w:rFonts w:ascii="Courier New" w:hAnsi="Courier New"/>
      <w:sz w:val="18"/>
    </w:rPr>
  </w:style>
  <w:style w:type="paragraph" w:styleId="BodyText3">
    <w:name w:val="Body Text 3"/>
    <w:basedOn w:val="Normal"/>
    <w:pPr>
      <w:spacing w:before="60" w:after="120"/>
    </w:pPr>
    <w:rPr>
      <w:color w:val="000000"/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lement">
    <w:name w:val="Element"/>
    <w:basedOn w:val="DefaultParagraphFont"/>
    <w:rPr>
      <w:rFonts w:ascii="Courier New" w:hAnsi="Courier New"/>
      <w:sz w:val="20"/>
    </w:rPr>
  </w:style>
  <w:style w:type="character" w:customStyle="1" w:styleId="Attribute">
    <w:name w:val="Attribute"/>
    <w:basedOn w:val="DefaultParagraphFont"/>
    <w:rPr>
      <w:rFonts w:ascii="Courier New" w:hAnsi="Courier New"/>
      <w:sz w:val="20"/>
    </w:rPr>
  </w:style>
  <w:style w:type="character" w:customStyle="1" w:styleId="Keyword">
    <w:name w:val="Keyword"/>
    <w:basedOn w:val="Element"/>
    <w:rPr>
      <w:rFonts w:ascii="Courier New" w:hAnsi="Courier New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Typewriter">
    <w:name w:val="HTML Typewriter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Arial Unicode MS" w:eastAsia="Arial Unicode MS" w:hAnsi="Arial Unicode MS" w:cs="Arial Unicode MS"/>
      <w:szCs w:val="20"/>
    </w:rPr>
  </w:style>
  <w:style w:type="paragraph" w:styleId="NoteHeading">
    <w:name w:val="Note Heading"/>
    <w:basedOn w:val="Normal"/>
    <w:next w:val="Normal"/>
  </w:style>
  <w:style w:type="paragraph" w:customStyle="1" w:styleId="Note">
    <w:name w:val="Note"/>
    <w:basedOn w:val="Normal"/>
    <w:next w:val="Normal"/>
    <w:autoRedefine/>
    <w:pPr>
      <w:spacing w:before="120" w:after="120"/>
      <w:ind w:left="720" w:right="720"/>
    </w:pPr>
  </w:style>
  <w:style w:type="paragraph" w:customStyle="1" w:styleId="Definitionterm">
    <w:name w:val="Definition term"/>
    <w:basedOn w:val="Normal"/>
    <w:next w:val="Definition"/>
    <w:autoRedefine/>
    <w:pPr>
      <w:ind w:right="2880"/>
    </w:pPr>
    <w:rPr>
      <w:rFonts w:eastAsia="Arial Unicode MS"/>
      <w:b/>
    </w:rPr>
  </w:style>
  <w:style w:type="paragraph" w:customStyle="1" w:styleId="Definition">
    <w:name w:val="Definition"/>
    <w:basedOn w:val="Normal"/>
    <w:next w:val="Definitionterm"/>
    <w:autoRedefine/>
    <w:pPr>
      <w:spacing w:after="120"/>
      <w:ind w:left="720"/>
    </w:pPr>
    <w:rPr>
      <w:rFonts w:eastAsia="Arial Unicode MS"/>
    </w:rPr>
  </w:style>
  <w:style w:type="paragraph" w:customStyle="1" w:styleId="Ref">
    <w:name w:val="Ref"/>
    <w:basedOn w:val="Normal"/>
    <w:autoRedefine/>
    <w:pPr>
      <w:spacing w:before="40" w:after="40"/>
      <w:ind w:left="2160" w:hanging="1800"/>
    </w:pPr>
    <w:rPr>
      <w:bCs/>
      <w:color w:val="00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ppendixHeading1">
    <w:name w:val="AppendixHeading1"/>
    <w:basedOn w:val="Heading1"/>
    <w:next w:val="Normal"/>
    <w:autoRedefine/>
    <w:pPr>
      <w:numPr>
        <w:numId w:val="2"/>
      </w:numPr>
      <w:spacing w:before="100" w:beforeAutospacing="1" w:after="100" w:afterAutospacing="1"/>
      <w:ind w:left="432"/>
    </w:pPr>
    <w:rPr>
      <w:color w:val="333399"/>
      <w:kern w:val="36"/>
    </w:rPr>
  </w:style>
  <w:style w:type="character" w:customStyle="1" w:styleId="Refterm">
    <w:name w:val="Ref term"/>
    <w:basedOn w:val="DefaultParagraphFont"/>
    <w:rPr>
      <w:b/>
    </w:rPr>
  </w:style>
  <w:style w:type="character" w:styleId="LineNumber">
    <w:name w:val="line number"/>
    <w:basedOn w:val="DefaultParagraphFont"/>
  </w:style>
  <w:style w:type="paragraph" w:styleId="TOC7">
    <w:name w:val="toc 7"/>
    <w:basedOn w:val="Normal"/>
    <w:next w:val="Normal"/>
    <w:autoRedefine/>
    <w:semiHidden/>
    <w:pPr>
      <w:spacing w:before="0" w:after="120"/>
      <w:ind w:left="1440"/>
    </w:pPr>
  </w:style>
  <w:style w:type="paragraph" w:customStyle="1" w:styleId="Example">
    <w:name w:val="Example"/>
    <w:basedOn w:val="Code"/>
    <w:autoRedefine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Pr>
      <w:rFonts w:ascii="Courier New" w:hAnsi="Courier New"/>
      <w:sz w:val="20"/>
    </w:rPr>
  </w:style>
  <w:style w:type="paragraph" w:customStyle="1" w:styleId="Codesmall">
    <w:name w:val="Code small"/>
    <w:basedOn w:val="Code"/>
    <w:autoRedefine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autoRedefine/>
    <w:rPr>
      <w:sz w:val="16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character" w:customStyle="1" w:styleId="Variable">
    <w:name w:val="Variable"/>
    <w:basedOn w:val="DefaultParagraphFont"/>
    <w:rPr>
      <w:i/>
    </w:rPr>
  </w:style>
  <w:style w:type="paragraph" w:styleId="TOC4">
    <w:name w:val="toc 4"/>
    <w:basedOn w:val="TOC3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TOC4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customStyle="1" w:styleId="DefinitionList">
    <w:name w:val="Definition List"/>
    <w:basedOn w:val="Normal"/>
    <w:next w:val="Definitionterm"/>
    <w:autoRedefine/>
    <w:pPr>
      <w:keepNext/>
      <w:widowControl w:val="0"/>
      <w:ind w:left="360"/>
    </w:pPr>
    <w:rPr>
      <w:snapToGrid w:val="0"/>
    </w:rPr>
  </w:style>
  <w:style w:type="paragraph" w:customStyle="1" w:styleId="DefinitionTerm0">
    <w:name w:val="Definition Term"/>
    <w:basedOn w:val="Normal"/>
    <w:next w:val="DefinitionList"/>
    <w:autoRedefine/>
    <w:pPr>
      <w:keepNext/>
      <w:widowControl w:val="0"/>
      <w:spacing w:after="0"/>
    </w:pPr>
    <w:rPr>
      <w:snapToGrid w:val="0"/>
    </w:r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Caption">
    <w:name w:val="caption"/>
    <w:basedOn w:val="Normal"/>
    <w:next w:val="Normal"/>
    <w:autoRedefine/>
    <w:qFormat/>
    <w:pPr>
      <w:spacing w:before="120" w:after="120"/>
    </w:pPr>
    <w:rPr>
      <w:bCs/>
      <w:i/>
      <w:sz w:val="18"/>
      <w:szCs w:val="20"/>
    </w:r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NoSpacing">
    <w:name w:val="No Spacing"/>
    <w:link w:val="NoSpacingChar"/>
    <w:uiPriority w:val="1"/>
    <w:qFormat/>
    <w:rsid w:val="00913F67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13F67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913F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3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9AA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ED4"/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uiPriority w:val="22"/>
    <w:qFormat/>
    <w:rsid w:val="00595AD2"/>
    <w:rPr>
      <w:b/>
      <w:bCs/>
    </w:rPr>
  </w:style>
  <w:style w:type="character" w:customStyle="1" w:styleId="pre">
    <w:name w:val="pre"/>
    <w:basedOn w:val="DefaultParagraphFont"/>
    <w:rsid w:val="00525819"/>
  </w:style>
  <w:style w:type="character" w:styleId="SubtleEmphasis">
    <w:name w:val="Subtle Emphasis"/>
    <w:basedOn w:val="DefaultParagraphFont"/>
    <w:uiPriority w:val="19"/>
    <w:qFormat/>
    <w:rsid w:val="00351FA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g.jenkins-ci.org/redhat-stable/jenkins.repo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ajoy.kumarsinha@atos.net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hyperlink" Target="https://github.com/atosorigin/AVF2.0.git" TargetMode="External"/><Relationship Id="rId33" Type="http://schemas.openxmlformats.org/officeDocument/2006/relationships/image" Target="media/image18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atosorigin/AVF2.0/" TargetMode="External"/><Relationship Id="rId32" Type="http://schemas.openxmlformats.org/officeDocument/2006/relationships/image" Target="media/image17.png"/><Relationship Id="rId37" Type="http://schemas.openxmlformats.org/officeDocument/2006/relationships/footer" Target="footer2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atosorigin/AVF2.0.git" TargetMode="External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t.umblr.com/redirect?z=http%3A%2F%2Fpkg.jenkins-ci.org%2Fredhat-stable%2Fjenkins-ci.org.key&amp;t=MjU0MzM4OTZhYWE3NTFkNGU4ZmUxNDIzYmRiYWUyNGZiYTNmYTdjMSw3UE5YQVZNeg%3D%3D&amp;b=t%3AfVnVieO0zHmDiIU7XeIv6w&amp;p=http%3A%2F%2Fsanketdangi.com%2Fpost%2F62715793234%2Finstall-configure-jenkins-on-amazon-linux&amp;m=1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atosorigin/AVF2.0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d-spectools-word-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169A92709F4A098513699A27142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E9C20-C394-473A-9CD5-E75FF716348A}"/>
      </w:docPartPr>
      <w:docPartBody>
        <w:p w:rsidR="00C3747D" w:rsidRDefault="00404825" w:rsidP="00404825">
          <w:pPr>
            <w:pStyle w:val="CB169A92709F4A098513699A27142EA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330CB43E41442EB8F75C2DB08243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60A92-AB09-4AC6-9DE8-B91E5E862B87}"/>
      </w:docPartPr>
      <w:docPartBody>
        <w:p w:rsidR="00C3747D" w:rsidRDefault="00404825" w:rsidP="00404825">
          <w:pPr>
            <w:pStyle w:val="1330CB43E41442EB8F75C2DB08243D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CAFF10E360764DE09DF5F8D05BBC2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17A3E-C247-48A9-8AA9-48F85C6BD3E7}"/>
      </w:docPartPr>
      <w:docPartBody>
        <w:p w:rsidR="00C3747D" w:rsidRDefault="00404825" w:rsidP="00404825">
          <w:pPr>
            <w:pStyle w:val="CAFF10E360764DE09DF5F8D05BBC286B"/>
          </w:pPr>
          <w:r>
            <w:t>[Pick the date]</w:t>
          </w:r>
        </w:p>
      </w:docPartBody>
    </w:docPart>
    <w:docPart>
      <w:docPartPr>
        <w:name w:val="336A2D965CAF4C5ABC04A5BECA18A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C1D8-A712-42B2-9447-76B551BB4797}"/>
      </w:docPartPr>
      <w:docPartBody>
        <w:p w:rsidR="00C3747D" w:rsidRDefault="00404825" w:rsidP="00404825">
          <w:pPr>
            <w:pStyle w:val="336A2D965CAF4C5ABC04A5BECA18A54F"/>
          </w:pPr>
          <w:r>
            <w:t>[Type the company name]</w:t>
          </w:r>
        </w:p>
      </w:docPartBody>
    </w:docPart>
    <w:docPart>
      <w:docPartPr>
        <w:name w:val="A6746D0F65BB42649B401A1FA342D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6638E-2B7C-4BCE-89DA-E58FD3EE95F8}"/>
      </w:docPartPr>
      <w:docPartBody>
        <w:p w:rsidR="00C3747D" w:rsidRDefault="00404825" w:rsidP="00404825">
          <w:pPr>
            <w:pStyle w:val="A6746D0F65BB42649B401A1FA342D2D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825"/>
    <w:rsid w:val="002219CF"/>
    <w:rsid w:val="00404825"/>
    <w:rsid w:val="00531590"/>
    <w:rsid w:val="00C3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169A92709F4A098513699A27142EAD">
    <w:name w:val="CB169A92709F4A098513699A27142EAD"/>
    <w:rsid w:val="00404825"/>
  </w:style>
  <w:style w:type="paragraph" w:customStyle="1" w:styleId="1330CB43E41442EB8F75C2DB08243DD2">
    <w:name w:val="1330CB43E41442EB8F75C2DB08243DD2"/>
    <w:rsid w:val="00404825"/>
  </w:style>
  <w:style w:type="paragraph" w:customStyle="1" w:styleId="CAFF10E360764DE09DF5F8D05BBC286B">
    <w:name w:val="CAFF10E360764DE09DF5F8D05BBC286B"/>
    <w:rsid w:val="00404825"/>
  </w:style>
  <w:style w:type="paragraph" w:customStyle="1" w:styleId="336A2D965CAF4C5ABC04A5BECA18A54F">
    <w:name w:val="336A2D965CAF4C5ABC04A5BECA18A54F"/>
    <w:rsid w:val="00404825"/>
  </w:style>
  <w:style w:type="paragraph" w:customStyle="1" w:styleId="A6746D0F65BB42649B401A1FA342D2D0">
    <w:name w:val="A6746D0F65BB42649B401A1FA342D2D0"/>
    <w:rsid w:val="00404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wd-spectools-word-template.dot</Template>
  <TotalTime>0</TotalTime>
  <Pages>23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AVF Jenkins Setup </vt:lpstr>
    </vt:vector>
  </TitlesOfParts>
  <Company/>
  <LinksUpToDate>false</LinksUpToDate>
  <CharactersWithSpaces>13654</CharactersWithSpaces>
  <SharedDoc>false</SharedDoc>
  <HLinks>
    <vt:vector size="144" baseType="variant">
      <vt:variant>
        <vt:i4>4128807</vt:i4>
      </vt:variant>
      <vt:variant>
        <vt:i4>129</vt:i4>
      </vt:variant>
      <vt:variant>
        <vt:i4>0</vt:i4>
      </vt:variant>
      <vt:variant>
        <vt:i4>5</vt:i4>
      </vt:variant>
      <vt:variant>
        <vt:lpwstr>http://www.ietf.org/rfc/rfc2119.txt</vt:lpwstr>
      </vt:variant>
      <vt:variant>
        <vt:lpwstr/>
      </vt:variant>
      <vt:variant>
        <vt:i4>1441841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_Toc12011614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_Toc12011613</vt:lpwstr>
      </vt:variant>
      <vt:variant>
        <vt:i4>1048625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_Toc12011612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_Toc12011611</vt:lpwstr>
      </vt:variant>
      <vt:variant>
        <vt:i4>1179697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_Toc12011610</vt:lpwstr>
      </vt:variant>
      <vt:variant>
        <vt:i4>1769520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_Toc12011609</vt:lpwstr>
      </vt:variant>
      <vt:variant>
        <vt:i4>1703984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_Toc12011608</vt:lpwstr>
      </vt:variant>
      <vt:variant>
        <vt:i4>1376304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_Toc12011607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_Toc12011606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_Toc12011605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_Toc12011604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_Toc12011603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_Toc12011602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_Toc12011601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_Toc12011600</vt:lpwstr>
      </vt:variant>
      <vt:variant>
        <vt:i4>1572921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_Toc12011599</vt:lpwstr>
      </vt:variant>
      <vt:variant>
        <vt:i4>6094868</vt:i4>
      </vt:variant>
      <vt:variant>
        <vt:i4>18</vt:i4>
      </vt:variant>
      <vt:variant>
        <vt:i4>0</vt:i4>
      </vt:variant>
      <vt:variant>
        <vt:i4>5</vt:i4>
      </vt:variant>
      <vt:variant>
        <vt:lpwstr>http://www.oasis-open.org/committees/xxx/yyy</vt:lpwstr>
      </vt:variant>
      <vt:variant>
        <vt:lpwstr/>
      </vt:variant>
      <vt:variant>
        <vt:i4>6094914</vt:i4>
      </vt:variant>
      <vt:variant>
        <vt:i4>15</vt:i4>
      </vt:variant>
      <vt:variant>
        <vt:i4>0</vt:i4>
      </vt:variant>
      <vt:variant>
        <vt:i4>5</vt:i4>
      </vt:variant>
      <vt:variant>
        <vt:lpwstr>http://www.oasis-open.org/committees/xxx/</vt:lpwstr>
      </vt:variant>
      <vt:variant>
        <vt:lpwstr/>
      </vt:variant>
      <vt:variant>
        <vt:i4>7143504</vt:i4>
      </vt:variant>
      <vt:variant>
        <vt:i4>12</vt:i4>
      </vt:variant>
      <vt:variant>
        <vt:i4>0</vt:i4>
      </vt:variant>
      <vt:variant>
        <vt:i4>5</vt:i4>
      </vt:variant>
      <vt:variant>
        <vt:lpwstr>mailto:xxx-comment-request@lists.oasis-open.org?body=subscribe</vt:lpwstr>
      </vt:variant>
      <vt:variant>
        <vt:lpwstr/>
      </vt:variant>
      <vt:variant>
        <vt:i4>2621524</vt:i4>
      </vt:variant>
      <vt:variant>
        <vt:i4>9</vt:i4>
      </vt:variant>
      <vt:variant>
        <vt:i4>0</vt:i4>
      </vt:variant>
      <vt:variant>
        <vt:i4>5</vt:i4>
      </vt:variant>
      <vt:variant>
        <vt:lpwstr>mailto:xxx-comment@lists.oasis-open.org</vt:lpwstr>
      </vt:variant>
      <vt:variant>
        <vt:lpwstr/>
      </vt:variant>
      <vt:variant>
        <vt:i4>3604501</vt:i4>
      </vt:variant>
      <vt:variant>
        <vt:i4>6</vt:i4>
      </vt:variant>
      <vt:variant>
        <vt:i4>0</vt:i4>
      </vt:variant>
      <vt:variant>
        <vt:i4>5</vt:i4>
      </vt:variant>
      <vt:variant>
        <vt:lpwstr>mailto:xxx@lists.oasis-open.org</vt:lpwstr>
      </vt:variant>
      <vt:variant>
        <vt:lpwstr/>
      </vt:variant>
      <vt:variant>
        <vt:i4>131170</vt:i4>
      </vt:variant>
      <vt:variant>
        <vt:i4>3</vt:i4>
      </vt:variant>
      <vt:variant>
        <vt:i4>0</vt:i4>
      </vt:variant>
      <vt:variant>
        <vt:i4>5</vt:i4>
      </vt:variant>
      <vt:variant>
        <vt:lpwstr>mailto:eve.maler@sun.com</vt:lpwstr>
      </vt:variant>
      <vt:variant>
        <vt:lpwstr/>
      </vt:variant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http://www.oasis-open.org/spectools/docs/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AVF Jenkins Setup </dc:title>
  <dc:subject>Knowledge Transfer Document</dc:subject>
  <dc:creator>Ajoy Sinha</dc:creator>
  <cp:lastModifiedBy>Sinha, Ajoy Kumar</cp:lastModifiedBy>
  <cp:revision>112</cp:revision>
  <dcterms:created xsi:type="dcterms:W3CDTF">2018-04-09T07:46:00Z</dcterms:created>
  <dcterms:modified xsi:type="dcterms:W3CDTF">2018-12-03T07:33:00Z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-1202738773</vt:i4>
  </property>
  <property fmtid="{D5CDD505-2E9C-101B-9397-08002B2CF9AE}" pid="3" name="_NewReviewCycle">
    <vt:lpwstr/>
  </property>
  <property fmtid="{D5CDD505-2E9C-101B-9397-08002B2CF9AE}" pid="4" name="_EmailSubject">
    <vt:lpwstr>AVF local set up doc</vt:lpwstr>
  </property>
  <property fmtid="{D5CDD505-2E9C-101B-9397-08002B2CF9AE}" pid="5" name="_AuthorEmail">
    <vt:lpwstr>manjari.vemuri@atos.net</vt:lpwstr>
  </property>
  <property fmtid="{D5CDD505-2E9C-101B-9397-08002B2CF9AE}" pid="6" name="_AuthorEmailDisplayName">
    <vt:lpwstr>Vemuri, Manjari</vt:lpwstr>
  </property>
  <property fmtid="{D5CDD505-2E9C-101B-9397-08002B2CF9AE}" pid="7" name="_ReviewingToolsShownOnce">
    <vt:lpwstr/>
  </property>
</Properties>
</file>